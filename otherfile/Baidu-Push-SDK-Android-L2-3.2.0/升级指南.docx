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98" w:rsidRDefault="00575298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E4D25" w:rsidRDefault="005E4D25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BF2961" w:rsidRPr="00026D11" w:rsidRDefault="00BF2961" w:rsidP="00C718AE">
      <w:pPr>
        <w:pStyle w:val="Default"/>
        <w:jc w:val="center"/>
        <w:rPr>
          <w:rFonts w:ascii="Times New Roman" w:eastAsia="宋体" w:hAnsi="Times New Roman" w:cs="Times New Roman"/>
        </w:rPr>
      </w:pPr>
    </w:p>
    <w:p w:rsidR="00575298" w:rsidRPr="00026D11" w:rsidRDefault="00AA7D28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  <w:r>
        <w:rPr>
          <w:rFonts w:ascii="Times New Roman" w:eastAsia="宋体" w:hAnsi="Times New Roman" w:cs="Times New Roman"/>
          <w:noProof/>
          <w:sz w:val="40"/>
          <w:szCs w:val="40"/>
        </w:rPr>
        <w:drawing>
          <wp:inline distT="0" distB="0" distL="0" distR="0">
            <wp:extent cx="893445" cy="287020"/>
            <wp:effectExtent l="19050" t="0" r="1905" b="0"/>
            <wp:docPr id="1" name="图片 2" descr="baid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aidu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961" w:rsidRDefault="00BF2961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526486" w:rsidRPr="00026D11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744DE1" w:rsidRDefault="0063525D" w:rsidP="00C24146">
      <w:pPr>
        <w:pStyle w:val="TOC"/>
        <w:spacing w:line="360" w:lineRule="auto"/>
        <w:ind w:right="210"/>
      </w:pPr>
      <w:bookmarkStart w:id="0" w:name="_Toc338835940"/>
      <w:bookmarkStart w:id="1" w:name="_Toc338836057"/>
      <w:bookmarkStart w:id="2" w:name="_Toc338836184"/>
      <w:r>
        <w:rPr>
          <w:rFonts w:hint="eastAsia"/>
        </w:rPr>
        <w:t>百度云推送</w:t>
      </w:r>
      <w:r w:rsidR="004F7991">
        <w:rPr>
          <w:rFonts w:hint="eastAsia"/>
        </w:rPr>
        <w:t>Android SDK</w:t>
      </w:r>
    </w:p>
    <w:bookmarkEnd w:id="0"/>
    <w:bookmarkEnd w:id="1"/>
    <w:bookmarkEnd w:id="2"/>
    <w:p w:rsidR="00B811C1" w:rsidRDefault="0063525D" w:rsidP="00C24146">
      <w:pPr>
        <w:pStyle w:val="TOC"/>
        <w:spacing w:line="360" w:lineRule="auto"/>
        <w:ind w:right="210"/>
      </w:pPr>
      <w:r>
        <w:rPr>
          <w:rFonts w:hint="eastAsia"/>
        </w:rPr>
        <w:t>升级指南</w:t>
      </w:r>
    </w:p>
    <w:p w:rsidR="00C24146" w:rsidRDefault="00C24146" w:rsidP="00C24146">
      <w:pPr>
        <w:jc w:val="center"/>
      </w:pPr>
    </w:p>
    <w:p w:rsidR="00C24146" w:rsidRPr="00C24146" w:rsidRDefault="00C24146" w:rsidP="00C24146">
      <w:pPr>
        <w:jc w:val="center"/>
      </w:pPr>
    </w:p>
    <w:p w:rsidR="00575298" w:rsidRPr="000C56AE" w:rsidRDefault="00B01732" w:rsidP="000C56AE">
      <w:pPr>
        <w:pStyle w:val="af6"/>
      </w:pPr>
      <w:r w:rsidRPr="000C56AE">
        <w:t>（</w:t>
      </w:r>
      <w:r w:rsidR="00AA7D28">
        <w:rPr>
          <w:rFonts w:hint="eastAsia"/>
        </w:rPr>
        <w:t>Android</w:t>
      </w:r>
      <w:r w:rsidR="00575298" w:rsidRPr="000C56AE">
        <w:t>版</w:t>
      </w:r>
      <w:r w:rsidRPr="000C56AE">
        <w:t>）</w:t>
      </w: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026D11" w:rsidRDefault="00575298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D713CC" w:rsidRPr="00026D11" w:rsidRDefault="00D713CC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2421D3" w:rsidRPr="00026D11" w:rsidRDefault="00C448E0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发布日期：</w:t>
      </w:r>
      <w:r w:rsidR="00164195">
        <w:rPr>
          <w:rFonts w:ascii="Times New Roman" w:eastAsia="宋体" w:hAnsi="Times New Roman" w:cs="Times New Roman" w:hint="eastAsia"/>
          <w:sz w:val="21"/>
          <w:szCs w:val="21"/>
        </w:rPr>
        <w:t xml:space="preserve"> </w:t>
      </w:r>
      <w:r w:rsidR="004D7A4A">
        <w:rPr>
          <w:rFonts w:ascii="Times New Roman" w:eastAsia="宋体" w:hAnsi="Times New Roman" w:cs="Times New Roman"/>
          <w:sz w:val="21"/>
          <w:szCs w:val="21"/>
        </w:rPr>
        <w:fldChar w:fldCharType="begin"/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TIME \@ "yyyy'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年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'M'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月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'd'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日</w:instrText>
      </w:r>
      <w:r w:rsidR="00A92864">
        <w:rPr>
          <w:rFonts w:ascii="Times New Roman" w:eastAsia="宋体" w:hAnsi="Times New Roman" w:cs="Times New Roman" w:hint="eastAsia"/>
          <w:sz w:val="21"/>
          <w:szCs w:val="21"/>
        </w:rPr>
        <w:instrText>'"</w:instrText>
      </w:r>
      <w:r w:rsidR="00A92864">
        <w:rPr>
          <w:rFonts w:ascii="Times New Roman" w:eastAsia="宋体" w:hAnsi="Times New Roman" w:cs="Times New Roman"/>
          <w:sz w:val="21"/>
          <w:szCs w:val="21"/>
        </w:rPr>
        <w:instrText xml:space="preserve"> </w:instrText>
      </w:r>
      <w:r w:rsidR="004D7A4A">
        <w:rPr>
          <w:rFonts w:ascii="Times New Roman" w:eastAsia="宋体" w:hAnsi="Times New Roman" w:cs="Times New Roman"/>
          <w:sz w:val="21"/>
          <w:szCs w:val="21"/>
        </w:rPr>
        <w:fldChar w:fldCharType="separate"/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2014</w:t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年</w:t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1</w:t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月</w:t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22</w:t>
      </w:r>
      <w:r w:rsidR="00BF4924">
        <w:rPr>
          <w:rFonts w:ascii="Times New Roman" w:eastAsia="宋体" w:hAnsi="Times New Roman" w:cs="Times New Roman" w:hint="eastAsia"/>
          <w:noProof/>
          <w:sz w:val="21"/>
          <w:szCs w:val="21"/>
        </w:rPr>
        <w:t>日</w:t>
      </w:r>
      <w:r w:rsidR="004D7A4A">
        <w:rPr>
          <w:rFonts w:ascii="Times New Roman" w:eastAsia="宋体" w:hAnsi="Times New Roman" w:cs="Times New Roman"/>
          <w:sz w:val="21"/>
          <w:szCs w:val="21"/>
        </w:rPr>
        <w:fldChar w:fldCharType="end"/>
      </w:r>
    </w:p>
    <w:p w:rsidR="002421D3" w:rsidRDefault="002421D3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26486" w:rsidRDefault="0052648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C24146" w:rsidRPr="00026D11" w:rsidRDefault="00C24146" w:rsidP="00C718AE">
      <w:pPr>
        <w:pStyle w:val="Default"/>
        <w:jc w:val="center"/>
        <w:rPr>
          <w:rFonts w:ascii="Times New Roman" w:eastAsia="宋体" w:hAnsi="Times New Roman" w:cs="Times New Roman"/>
          <w:sz w:val="21"/>
          <w:szCs w:val="21"/>
        </w:rPr>
      </w:pPr>
    </w:p>
    <w:p w:rsidR="00575298" w:rsidRPr="00FE4B74" w:rsidRDefault="00D87466" w:rsidP="00C718AE">
      <w:pPr>
        <w:pStyle w:val="Default"/>
        <w:jc w:val="center"/>
        <w:rPr>
          <w:rFonts w:ascii="Arial" w:eastAsia="宋体" w:hAnsi="Arial" w:cs="Times New Roman"/>
          <w:color w:val="auto"/>
          <w:kern w:val="2"/>
          <w:sz w:val="28"/>
          <w:szCs w:val="28"/>
          <w:lang w:val="en-GB"/>
        </w:rPr>
      </w:pPr>
      <w:r w:rsidRPr="00FE4B74">
        <w:rPr>
          <w:rFonts w:ascii="Arial" w:eastAsia="宋体" w:hAnsi="Arial" w:cs="Times New Roman" w:hint="eastAsia"/>
          <w:color w:val="auto"/>
          <w:kern w:val="2"/>
          <w:sz w:val="28"/>
          <w:szCs w:val="28"/>
          <w:lang w:val="en-GB"/>
        </w:rPr>
        <w:t>百度开发者中心</w:t>
      </w:r>
    </w:p>
    <w:p w:rsidR="00526486" w:rsidRDefault="00526486" w:rsidP="00B21CF3"/>
    <w:p w:rsidR="00575298" w:rsidRPr="000C56AE" w:rsidRDefault="00575298" w:rsidP="0011620A">
      <w:pPr>
        <w:jc w:val="center"/>
        <w:rPr>
          <w:rFonts w:hAnsi="Times New Roman"/>
          <w:szCs w:val="21"/>
        </w:rPr>
      </w:pPr>
      <w:r w:rsidRPr="000C56AE">
        <w:rPr>
          <w:szCs w:val="21"/>
        </w:rPr>
        <w:t>（版权所有</w:t>
      </w:r>
      <w:r w:rsidR="00744DE1">
        <w:rPr>
          <w:rFonts w:hAnsi="Times New Roman" w:hint="eastAsia"/>
          <w:szCs w:val="21"/>
        </w:rPr>
        <w:t>，</w:t>
      </w:r>
      <w:r w:rsidRPr="000C56AE">
        <w:rPr>
          <w:szCs w:val="21"/>
        </w:rPr>
        <w:t>翻版必究）</w:t>
      </w:r>
    </w:p>
    <w:p w:rsidR="00581179" w:rsidRPr="00026D11" w:rsidRDefault="005B1B5D">
      <w:pPr>
        <w:pStyle w:val="Default"/>
        <w:rPr>
          <w:rFonts w:ascii="Times New Roman" w:eastAsia="宋体" w:hAnsi="Times New Roman" w:cs="Times New Roman"/>
          <w:color w:val="355E91"/>
          <w:sz w:val="40"/>
          <w:szCs w:val="40"/>
        </w:rPr>
      </w:pPr>
      <w:r w:rsidRPr="00026D11">
        <w:rPr>
          <w:rFonts w:ascii="Times New Roman" w:eastAsia="宋体" w:hAnsi="Times New Roman" w:cs="Times New Roman"/>
          <w:color w:val="355E91"/>
          <w:sz w:val="40"/>
          <w:szCs w:val="40"/>
        </w:rPr>
        <w:br w:type="page"/>
      </w:r>
    </w:p>
    <w:p w:rsidR="00581179" w:rsidRPr="00026D11" w:rsidRDefault="00581179" w:rsidP="00445B1F">
      <w:pPr>
        <w:pStyle w:val="Default"/>
        <w:jc w:val="center"/>
        <w:rPr>
          <w:rFonts w:ascii="Times New Roman" w:eastAsia="宋体" w:hAnsi="Times New Roman" w:cs="Times New Roman"/>
          <w:b/>
          <w:color w:val="auto"/>
          <w:sz w:val="30"/>
          <w:szCs w:val="30"/>
          <w:lang w:val="zh-CN"/>
        </w:rPr>
      </w:pPr>
      <w:r w:rsidRPr="00026D11">
        <w:rPr>
          <w:rFonts w:ascii="Times New Roman" w:eastAsia="宋体" w:hAnsi="宋体" w:cs="Times New Roman"/>
          <w:b/>
          <w:color w:val="auto"/>
          <w:sz w:val="30"/>
          <w:szCs w:val="30"/>
          <w:lang w:val="zh-CN"/>
        </w:rPr>
        <w:lastRenderedPageBreak/>
        <w:t>目录</w:t>
      </w:r>
    </w:p>
    <w:p w:rsidR="0026565F" w:rsidRDefault="004D7A4A" w:rsidP="00CF741C">
      <w:pPr>
        <w:pStyle w:val="10"/>
        <w:tabs>
          <w:tab w:val="left" w:pos="147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r w:rsidRPr="004D7A4A">
        <w:rPr>
          <w:rFonts w:ascii="Times New Roman" w:cs="Times New Roman"/>
        </w:rPr>
        <w:fldChar w:fldCharType="begin"/>
      </w:r>
      <w:r w:rsidR="006D2492" w:rsidRPr="00026D11">
        <w:rPr>
          <w:rFonts w:ascii="Times New Roman" w:cs="Times New Roman"/>
        </w:rPr>
        <w:instrText xml:space="preserve"> TOC \o "2-2" \h \z \t "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 1,1,</w:instrText>
      </w:r>
      <w:r w:rsidR="006D2492" w:rsidRPr="00026D11">
        <w:rPr>
          <w:rFonts w:ascii="Times New Roman" w:hAnsi="宋体" w:cs="Times New Roman"/>
        </w:rPr>
        <w:instrText>标题</w:instrText>
      </w:r>
      <w:r w:rsidR="006D2492" w:rsidRPr="00026D11">
        <w:rPr>
          <w:rFonts w:ascii="Times New Roman" w:cs="Times New Roman"/>
        </w:rPr>
        <w:instrText xml:space="preserve">,1" </w:instrText>
      </w:r>
      <w:r w:rsidRPr="004D7A4A">
        <w:rPr>
          <w:rFonts w:ascii="Times New Roman" w:cs="Times New Roman"/>
        </w:rPr>
        <w:fldChar w:fldCharType="separate"/>
      </w:r>
      <w:hyperlink w:anchor="_Toc377984842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1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noProof/>
          </w:rPr>
          <w:t>SDK</w:t>
        </w:r>
        <w:r w:rsidR="0026565F" w:rsidRPr="00CF741C">
          <w:rPr>
            <w:rStyle w:val="a7"/>
            <w:rFonts w:hint="eastAsia"/>
            <w:noProof/>
          </w:rPr>
          <w:t>当前版本信息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4D7A4A" w:rsidP="00CF741C">
      <w:pPr>
        <w:pStyle w:val="10"/>
        <w:tabs>
          <w:tab w:val="left" w:pos="147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3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2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noProof/>
          </w:rPr>
          <w:t>Change Log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4D7A4A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4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3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升级提示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4D7A4A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5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4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升级指南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4D7A4A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6" w:history="1">
        <w:r w:rsidR="0026565F"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4.1</w:t>
        </w:r>
        <w:r w:rsidR="0026565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初始化</w:t>
        </w:r>
        <w:r w:rsidR="0026565F" w:rsidRPr="00CF741C">
          <w:rPr>
            <w:rStyle w:val="a7"/>
            <w:noProof/>
          </w:rPr>
          <w:t>Push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565F" w:rsidRDefault="004D7A4A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7" w:history="1">
        <w:r w:rsidR="0026565F"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4.2</w:t>
        </w:r>
        <w:r w:rsidR="0026565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使用新的</w:t>
        </w:r>
        <w:r w:rsidR="0026565F" w:rsidRPr="00CF741C">
          <w:rPr>
            <w:rStyle w:val="a7"/>
            <w:noProof/>
          </w:rPr>
          <w:t>MyPushMessageReceiver(</w:t>
        </w:r>
        <w:r w:rsidR="0026565F" w:rsidRPr="00CF741C">
          <w:rPr>
            <w:rStyle w:val="a7"/>
            <w:rFonts w:hint="eastAsia"/>
            <w:noProof/>
          </w:rPr>
          <w:t>可选</w:t>
        </w:r>
        <w:r w:rsidR="0026565F" w:rsidRPr="00CF741C">
          <w:rPr>
            <w:rStyle w:val="a7"/>
            <w:noProof/>
          </w:rPr>
          <w:t>)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6565F" w:rsidRDefault="004D7A4A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  <w:lang w:val="en-US"/>
        </w:rPr>
      </w:pPr>
      <w:hyperlink w:anchor="_Toc377984848" w:history="1">
        <w:r w:rsidR="0026565F" w:rsidRPr="00CF741C">
          <w:rPr>
            <w:rStyle w:val="a7"/>
            <w:rFonts w:ascii="Times New Roman" w:hAnsi="Times New Roman"/>
            <w:noProof/>
            <w:snapToGrid w:val="0"/>
            <w:w w:val="0"/>
            <w:kern w:val="0"/>
          </w:rPr>
          <w:t>4.3</w:t>
        </w:r>
        <w:r w:rsidR="0026565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删除功能特性</w:t>
        </w:r>
        <w:r w:rsidR="0026565F" w:rsidRPr="00CF741C">
          <w:rPr>
            <w:rStyle w:val="a7"/>
            <w:noProof/>
          </w:rPr>
          <w:t>(</w:t>
        </w:r>
        <w:r w:rsidR="0026565F" w:rsidRPr="00CF741C">
          <w:rPr>
            <w:rStyle w:val="a7"/>
            <w:rFonts w:hint="eastAsia"/>
            <w:noProof/>
          </w:rPr>
          <w:t>可选</w:t>
        </w:r>
        <w:r w:rsidR="0026565F" w:rsidRPr="00CF741C">
          <w:rPr>
            <w:rStyle w:val="a7"/>
            <w:noProof/>
          </w:rPr>
          <w:t>)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6565F" w:rsidRDefault="004D7A4A" w:rsidP="00CF741C">
      <w:pPr>
        <w:pStyle w:val="10"/>
        <w:tabs>
          <w:tab w:val="left" w:pos="1260"/>
          <w:tab w:val="right" w:leader="dot" w:pos="9225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  <w:lang w:val="en-US"/>
        </w:rPr>
      </w:pPr>
      <w:hyperlink w:anchor="_Toc377984849" w:history="1"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第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5</w:t>
        </w:r>
        <w:r w:rsidR="0026565F" w:rsidRPr="00CF741C">
          <w:rPr>
            <w:rStyle w:val="a7"/>
            <w:rFonts w:ascii="Times New Roman" w:hAnsi="Times New Roman" w:hint="eastAsia"/>
            <w:noProof/>
            <w:snapToGrid w:val="0"/>
            <w:w w:val="0"/>
            <w:kern w:val="0"/>
          </w:rPr>
          <w:t>章</w:t>
        </w:r>
        <w:r w:rsidR="0026565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  <w:lang w:val="en-US"/>
          </w:rPr>
          <w:tab/>
        </w:r>
        <w:r w:rsidR="0026565F" w:rsidRPr="00CF741C">
          <w:rPr>
            <w:rStyle w:val="a7"/>
            <w:rFonts w:hint="eastAsia"/>
            <w:noProof/>
          </w:rPr>
          <w:t>联系我们</w:t>
        </w:r>
        <w:r w:rsidR="002656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6565F">
          <w:rPr>
            <w:noProof/>
            <w:webHidden/>
          </w:rPr>
          <w:instrText xml:space="preserve"> PAGEREF _Toc377984849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6565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B1B5D" w:rsidRPr="00026D11" w:rsidRDefault="004D7A4A" w:rsidP="0026565F">
      <w:r w:rsidRPr="00026D11">
        <w:fldChar w:fldCharType="end"/>
      </w:r>
    </w:p>
    <w:p w:rsidR="005B1B5D" w:rsidRPr="00026D11" w:rsidRDefault="005B1B5D" w:rsidP="00B21CF3"/>
    <w:p w:rsidR="00234B0B" w:rsidRDefault="00E343F4" w:rsidP="00234B0B">
      <w:r w:rsidRPr="00026D11">
        <w:br w:type="page"/>
      </w:r>
    </w:p>
    <w:p w:rsidR="005B1B5D" w:rsidRDefault="00FE5AD1" w:rsidP="00FE5AD1">
      <w:pPr>
        <w:pStyle w:val="1"/>
        <w:ind w:right="210"/>
      </w:pPr>
      <w:bookmarkStart w:id="3" w:name="_Toc377984842"/>
      <w:r>
        <w:rPr>
          <w:rFonts w:hint="eastAsia"/>
        </w:rPr>
        <w:lastRenderedPageBreak/>
        <w:t>SDK</w:t>
      </w:r>
      <w:r w:rsidR="00C10F73">
        <w:rPr>
          <w:rFonts w:hint="eastAsia"/>
        </w:rPr>
        <w:t>当前</w:t>
      </w:r>
      <w:r>
        <w:rPr>
          <w:rFonts w:hint="eastAsia"/>
        </w:rPr>
        <w:t>版本信息</w:t>
      </w:r>
      <w:bookmarkEnd w:id="3"/>
    </w:p>
    <w:p w:rsidR="00B97EF1" w:rsidRDefault="00B97EF1" w:rsidP="00B97EF1">
      <w:r>
        <w:rPr>
          <w:rFonts w:hint="eastAsia"/>
        </w:rPr>
        <w:t>此次发布的</w:t>
      </w:r>
      <w:r>
        <w:rPr>
          <w:rFonts w:hint="eastAsia"/>
        </w:rPr>
        <w:t>SDK</w:t>
      </w:r>
      <w:r>
        <w:rPr>
          <w:rFonts w:hint="eastAsia"/>
        </w:rPr>
        <w:t>的版本信息如下：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8"/>
        <w:gridCol w:w="1540"/>
        <w:gridCol w:w="3827"/>
        <w:gridCol w:w="3106"/>
      </w:tblGrid>
      <w:tr w:rsidR="00B97EF1" w:rsidRPr="00B97EF1" w:rsidTr="008F0E64">
        <w:tc>
          <w:tcPr>
            <w:tcW w:w="978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版本号</w:t>
            </w:r>
          </w:p>
        </w:tc>
        <w:tc>
          <w:tcPr>
            <w:tcW w:w="1540" w:type="dxa"/>
            <w:shd w:val="clear" w:color="auto" w:fill="EEECE1"/>
          </w:tcPr>
          <w:p w:rsidR="00B97EF1" w:rsidRPr="00B97EF1" w:rsidRDefault="00B97EF1" w:rsidP="00B97EF1">
            <w:pPr>
              <w:ind w:firstLineChars="0" w:firstLine="0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发布日期</w:t>
            </w:r>
          </w:p>
        </w:tc>
        <w:tc>
          <w:tcPr>
            <w:tcW w:w="3827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版本名称</w:t>
            </w:r>
          </w:p>
        </w:tc>
        <w:tc>
          <w:tcPr>
            <w:tcW w:w="3106" w:type="dxa"/>
            <w:shd w:val="clear" w:color="auto" w:fill="EEECE1"/>
          </w:tcPr>
          <w:p w:rsidR="00B97EF1" w:rsidRPr="00B97EF1" w:rsidRDefault="00B97EF1" w:rsidP="00B97EF1">
            <w:pPr>
              <w:ind w:firstLine="422"/>
              <w:jc w:val="center"/>
              <w:rPr>
                <w:b/>
              </w:rPr>
            </w:pPr>
            <w:r w:rsidRPr="00B97EF1">
              <w:rPr>
                <w:rFonts w:hint="eastAsia"/>
                <w:b/>
              </w:rPr>
              <w:t>描述</w:t>
            </w:r>
          </w:p>
        </w:tc>
      </w:tr>
      <w:tr w:rsidR="006D2BEE" w:rsidRPr="00B97EF1" w:rsidTr="008F0E64">
        <w:tc>
          <w:tcPr>
            <w:tcW w:w="978" w:type="dxa"/>
          </w:tcPr>
          <w:p w:rsidR="006D2BEE" w:rsidRPr="00B97EF1" w:rsidRDefault="00A5559B" w:rsidP="00001FAD">
            <w:r>
              <w:rPr>
                <w:rFonts w:hint="eastAsia"/>
              </w:rPr>
              <w:t>3.</w:t>
            </w:r>
            <w:r w:rsidR="001D43CF">
              <w:rPr>
                <w:rFonts w:hint="eastAsia"/>
              </w:rPr>
              <w:t>2</w:t>
            </w:r>
          </w:p>
        </w:tc>
        <w:tc>
          <w:tcPr>
            <w:tcW w:w="1540" w:type="dxa"/>
          </w:tcPr>
          <w:p w:rsidR="006D2BEE" w:rsidRPr="00B97EF1" w:rsidRDefault="001D43CF" w:rsidP="00C24869">
            <w:pPr>
              <w:ind w:firstLineChars="0" w:firstLine="0"/>
            </w:pPr>
            <w:r>
              <w:rPr>
                <w:rFonts w:hint="eastAsia"/>
              </w:rPr>
              <w:t>2014</w:t>
            </w:r>
            <w:r w:rsidR="00FF55C7"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FF55C7"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 w:rsidR="00FF55C7">
              <w:rPr>
                <w:rFonts w:hint="eastAsia"/>
              </w:rPr>
              <w:t>日</w:t>
            </w:r>
            <w:r w:rsidR="00FF55C7">
              <w:rPr>
                <w:rFonts w:hint="eastAsia"/>
              </w:rPr>
              <w:t xml:space="preserve"> </w:t>
            </w:r>
            <w:r w:rsidR="00FF55C7">
              <w:rPr>
                <w:rFonts w:hint="eastAsia"/>
              </w:rPr>
              <w:t>星期</w:t>
            </w:r>
            <w:r>
              <w:rPr>
                <w:rFonts w:hint="eastAsia"/>
              </w:rPr>
              <w:t>一</w:t>
            </w:r>
          </w:p>
        </w:tc>
        <w:tc>
          <w:tcPr>
            <w:tcW w:w="3827" w:type="dxa"/>
          </w:tcPr>
          <w:p w:rsidR="006D2BEE" w:rsidRPr="00B97EF1" w:rsidRDefault="00FF55C7" w:rsidP="00A62337">
            <w:pPr>
              <w:ind w:firstLineChars="0" w:firstLine="0"/>
            </w:pPr>
            <w:r>
              <w:t>Baidu-</w:t>
            </w:r>
            <w:r>
              <w:rPr>
                <w:rFonts w:hint="eastAsia"/>
              </w:rPr>
              <w:t>Push</w:t>
            </w:r>
            <w:r>
              <w:t>-SDK-Android-</w:t>
            </w:r>
            <w:r>
              <w:rPr>
                <w:rFonts w:hint="eastAsia"/>
              </w:rPr>
              <w:t>L2-</w:t>
            </w:r>
            <w:r w:rsidR="00A62337">
              <w:rPr>
                <w:rFonts w:hint="eastAsia"/>
              </w:rPr>
              <w:t>3.</w:t>
            </w:r>
            <w:r w:rsidR="006F25C8">
              <w:rPr>
                <w:rFonts w:hint="eastAsia"/>
              </w:rPr>
              <w:t>2</w:t>
            </w:r>
            <w:r w:rsidR="009D5319">
              <w:rPr>
                <w:rFonts w:hint="eastAsia"/>
              </w:rPr>
              <w:t>.0</w:t>
            </w:r>
          </w:p>
        </w:tc>
        <w:tc>
          <w:tcPr>
            <w:tcW w:w="3106" w:type="dxa"/>
          </w:tcPr>
          <w:p w:rsidR="000E3D97" w:rsidRDefault="009E2AFB" w:rsidP="002E420A">
            <w:pPr>
              <w:ind w:firstLineChars="0" w:firstLine="0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支持</w:t>
            </w:r>
            <w:r>
              <w:rPr>
                <w:rFonts w:hint="eastAsia"/>
                <w:lang w:val="en-US"/>
              </w:rPr>
              <w:t>SDK</w:t>
            </w:r>
            <w:r>
              <w:rPr>
                <w:rFonts w:hint="eastAsia"/>
                <w:lang w:val="en-US"/>
              </w:rPr>
              <w:t>级别推送；</w:t>
            </w:r>
          </w:p>
          <w:p w:rsidR="009E2AFB" w:rsidRPr="000E3D97" w:rsidRDefault="009E2AFB" w:rsidP="002E420A">
            <w:pPr>
              <w:ind w:firstLineChars="0" w:firstLine="0"/>
              <w:rPr>
                <w:color w:val="FF0000"/>
                <w:lang w:val="en-US"/>
              </w:rPr>
            </w:pPr>
            <w:r>
              <w:rPr>
                <w:rFonts w:hint="eastAsia"/>
                <w:lang w:val="en-US"/>
              </w:rPr>
              <w:t>解决</w:t>
            </w:r>
            <w:r>
              <w:rPr>
                <w:rFonts w:hint="eastAsia"/>
                <w:lang w:val="en-US"/>
              </w:rPr>
              <w:t>Bug</w:t>
            </w:r>
          </w:p>
        </w:tc>
      </w:tr>
    </w:tbl>
    <w:p w:rsidR="00FE5AD1" w:rsidRDefault="00FE5AD1" w:rsidP="00FE5AD1"/>
    <w:p w:rsidR="00792674" w:rsidRDefault="00897A4B" w:rsidP="00FE5AD1">
      <w:pPr>
        <w:pStyle w:val="1"/>
        <w:ind w:right="210"/>
      </w:pPr>
      <w:bookmarkStart w:id="4" w:name="_Toc377984843"/>
      <w:r>
        <w:rPr>
          <w:rFonts w:hint="eastAsia"/>
        </w:rPr>
        <w:t>Change Log</w:t>
      </w:r>
      <w:bookmarkEnd w:id="4"/>
    </w:p>
    <w:p w:rsidR="00930391" w:rsidRPr="00BF4924" w:rsidRDefault="00930391" w:rsidP="00BF4924">
      <w:pPr>
        <w:pStyle w:val="af1"/>
        <w:numPr>
          <w:ilvl w:val="0"/>
          <w:numId w:val="23"/>
        </w:numPr>
        <w:ind w:firstLineChars="0"/>
        <w:rPr>
          <w:lang w:val="en-US"/>
        </w:rPr>
      </w:pPr>
      <w:r w:rsidRPr="00BF4924">
        <w:rPr>
          <w:rFonts w:hint="eastAsia"/>
          <w:lang w:val="en-US"/>
        </w:rPr>
        <w:t>修复</w:t>
      </w:r>
      <w:r w:rsidRPr="00BF4924">
        <w:rPr>
          <w:rFonts w:hint="eastAsia"/>
          <w:lang w:val="en-US"/>
        </w:rPr>
        <w:t>stopWork</w:t>
      </w:r>
      <w:r w:rsidRPr="00BF4924">
        <w:rPr>
          <w:rFonts w:hint="eastAsia"/>
          <w:lang w:val="en-US"/>
        </w:rPr>
        <w:t>在部分手机上出现无法停止</w:t>
      </w:r>
      <w:r w:rsidRPr="00BF4924">
        <w:rPr>
          <w:rFonts w:hint="eastAsia"/>
          <w:lang w:val="en-US"/>
        </w:rPr>
        <w:t>service</w:t>
      </w:r>
      <w:r w:rsidRPr="00BF4924">
        <w:rPr>
          <w:rFonts w:hint="eastAsia"/>
          <w:lang w:val="en-US"/>
        </w:rPr>
        <w:t>的问题；</w:t>
      </w:r>
    </w:p>
    <w:p w:rsidR="00B97EF1" w:rsidRPr="00BF4924" w:rsidRDefault="00930391" w:rsidP="00930391">
      <w:pPr>
        <w:pStyle w:val="af1"/>
        <w:numPr>
          <w:ilvl w:val="0"/>
          <w:numId w:val="23"/>
        </w:numPr>
        <w:ind w:firstLineChars="0"/>
        <w:rPr>
          <w:rFonts w:hint="eastAsia"/>
        </w:rPr>
      </w:pPr>
      <w:r w:rsidRPr="00930391">
        <w:rPr>
          <w:rFonts w:hint="eastAsia"/>
          <w:lang w:val="en-US"/>
        </w:rPr>
        <w:t>修复部分手机数据库访问异常问题</w:t>
      </w:r>
    </w:p>
    <w:p w:rsidR="00BF4924" w:rsidRDefault="00BF4924" w:rsidP="00BF4924">
      <w:pPr>
        <w:pStyle w:val="af1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解决和</w:t>
      </w:r>
      <w:r>
        <w:rPr>
          <w:rFonts w:hint="eastAsia"/>
        </w:rPr>
        <w:t>Moplus</w:t>
      </w:r>
      <w:r>
        <w:rPr>
          <w:rFonts w:hint="eastAsia"/>
        </w:rPr>
        <w:t>一起时，出现</w:t>
      </w:r>
      <w:r>
        <w:rPr>
          <w:rFonts w:hint="eastAsia"/>
        </w:rPr>
        <w:t>connection error</w:t>
      </w:r>
      <w:r>
        <w:rPr>
          <w:rFonts w:hint="eastAsia"/>
        </w:rPr>
        <w:t>并循环不退出的</w:t>
      </w:r>
      <w:r>
        <w:rPr>
          <w:rFonts w:hint="eastAsia"/>
        </w:rPr>
        <w:t>Bug</w:t>
      </w:r>
    </w:p>
    <w:p w:rsidR="00BF4924" w:rsidRPr="00792674" w:rsidRDefault="00BF4924" w:rsidP="00BF4924">
      <w:pPr>
        <w:pStyle w:val="af1"/>
        <w:numPr>
          <w:ilvl w:val="0"/>
          <w:numId w:val="2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SDK</w:t>
      </w:r>
      <w:r>
        <w:rPr>
          <w:rFonts w:hint="eastAsia"/>
        </w:rPr>
        <w:t>级别推送</w:t>
      </w:r>
    </w:p>
    <w:p w:rsidR="00792674" w:rsidRDefault="004A3952" w:rsidP="00FE5AD1">
      <w:pPr>
        <w:pStyle w:val="1"/>
        <w:ind w:right="210"/>
      </w:pPr>
      <w:bookmarkStart w:id="5" w:name="_Toc377984844"/>
      <w:r>
        <w:rPr>
          <w:rFonts w:hint="eastAsia"/>
        </w:rPr>
        <w:t>升级提示</w:t>
      </w:r>
      <w:bookmarkEnd w:id="5"/>
    </w:p>
    <w:p w:rsidR="00B97EF1" w:rsidRDefault="001352C4" w:rsidP="00B97EF1">
      <w:r>
        <w:rPr>
          <w:rFonts w:hint="eastAsia"/>
        </w:rPr>
        <w:t>建议开发者升级</w:t>
      </w:r>
      <w:r w:rsidR="00096499">
        <w:rPr>
          <w:rFonts w:hint="eastAsia"/>
        </w:rPr>
        <w:t>。</w:t>
      </w:r>
    </w:p>
    <w:p w:rsidR="007E5AFF" w:rsidRPr="001931DC" w:rsidRDefault="007E5AFF" w:rsidP="00B97EF1"/>
    <w:p w:rsidR="00792674" w:rsidRDefault="00D74903" w:rsidP="00777B1D">
      <w:pPr>
        <w:pStyle w:val="1"/>
        <w:ind w:right="210"/>
      </w:pPr>
      <w:bookmarkStart w:id="6" w:name="_Toc377984845"/>
      <w:bookmarkStart w:id="7" w:name="_Toc340055471"/>
      <w:bookmarkStart w:id="8" w:name="_Toc338835959"/>
      <w:bookmarkStart w:id="9" w:name="_Toc338836076"/>
      <w:bookmarkStart w:id="10" w:name="_Toc338836204"/>
      <w:r>
        <w:rPr>
          <w:rFonts w:hint="eastAsia"/>
        </w:rPr>
        <w:t>升级指南</w:t>
      </w:r>
      <w:bookmarkEnd w:id="6"/>
    </w:p>
    <w:p w:rsidR="000B3485" w:rsidRPr="000B3485" w:rsidRDefault="000B3485" w:rsidP="000B3485">
      <w:r>
        <w:rPr>
          <w:rFonts w:hint="eastAsia"/>
        </w:rPr>
        <w:t>从</w:t>
      </w:r>
      <w:r>
        <w:rPr>
          <w:rFonts w:hint="eastAsia"/>
        </w:rPr>
        <w:t>3.1</w:t>
      </w:r>
      <w:r>
        <w:rPr>
          <w:rFonts w:hint="eastAsia"/>
        </w:rPr>
        <w:t>升级到</w:t>
      </w:r>
      <w:r>
        <w:rPr>
          <w:rFonts w:hint="eastAsia"/>
        </w:rPr>
        <w:t>3.2</w:t>
      </w:r>
      <w:r>
        <w:rPr>
          <w:rFonts w:hint="eastAsia"/>
        </w:rPr>
        <w:t>无需进行</w:t>
      </w:r>
      <w:r w:rsidR="00AD58B7">
        <w:rPr>
          <w:rFonts w:hint="eastAsia"/>
        </w:rPr>
        <w:t>代码</w:t>
      </w:r>
      <w:r>
        <w:rPr>
          <w:rFonts w:hint="eastAsia"/>
        </w:rPr>
        <w:t>修改。如果从</w:t>
      </w:r>
      <w:r>
        <w:rPr>
          <w:rFonts w:hint="eastAsia"/>
        </w:rPr>
        <w:t>3.0</w:t>
      </w:r>
      <w:r>
        <w:rPr>
          <w:rFonts w:hint="eastAsia"/>
        </w:rPr>
        <w:t>及以前版本升级到</w:t>
      </w:r>
      <w:r>
        <w:rPr>
          <w:rFonts w:hint="eastAsia"/>
        </w:rPr>
        <w:t>3.2</w:t>
      </w:r>
      <w:r>
        <w:rPr>
          <w:rFonts w:hint="eastAsia"/>
        </w:rPr>
        <w:t>，请关注下方升级注意。</w:t>
      </w:r>
    </w:p>
    <w:p w:rsidR="007E5AFF" w:rsidRDefault="00F57F08" w:rsidP="007E5AFF">
      <w:pPr>
        <w:pStyle w:val="2"/>
      </w:pPr>
      <w:bookmarkStart w:id="11" w:name="_Toc377984846"/>
      <w:r>
        <w:rPr>
          <w:rFonts w:hint="eastAsia"/>
        </w:rPr>
        <w:t>初始化</w:t>
      </w:r>
      <w:r>
        <w:rPr>
          <w:rFonts w:hint="eastAsia"/>
        </w:rPr>
        <w:t>Push</w:t>
      </w:r>
      <w:bookmarkEnd w:id="11"/>
    </w:p>
    <w:p w:rsidR="000A5E51" w:rsidRPr="00F57F08" w:rsidRDefault="00F57F08" w:rsidP="00F57F08">
      <w:pPr>
        <w:ind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必须</w:t>
      </w:r>
      <w:r w:rsidR="000A5E51" w:rsidRPr="00F57F08">
        <w:rPr>
          <w:rFonts w:ascii="Times New Roman" w:hAnsi="Times New Roman" w:hint="eastAsia"/>
          <w:color w:val="FF0000"/>
        </w:rPr>
        <w:t>在自定义</w:t>
      </w:r>
      <w:r w:rsidR="000A5E51" w:rsidRPr="00F57F08">
        <w:rPr>
          <w:rFonts w:ascii="Times New Roman" w:hAnsi="Times New Roman" w:hint="eastAsia"/>
          <w:color w:val="FF0000"/>
        </w:rPr>
        <w:t>Application</w:t>
      </w:r>
      <w:r w:rsidR="000A5E51" w:rsidRPr="00F57F08">
        <w:rPr>
          <w:rFonts w:ascii="Times New Roman" w:hAnsi="Times New Roman" w:hint="eastAsia"/>
          <w:color w:val="FF0000"/>
        </w:rPr>
        <w:t>中进行初始化调用，有三种方法：</w:t>
      </w:r>
    </w:p>
    <w:p w:rsidR="0053662B" w:rsidRPr="00FD159E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>请将工程的</w:t>
      </w:r>
      <w:r w:rsidRPr="00FD159E">
        <w:rPr>
          <w:rFonts w:ascii="Times New Roman" w:hAnsi="Times New Roman" w:hint="eastAsia"/>
        </w:rPr>
        <w:t>Application</w:t>
      </w:r>
      <w:r w:rsidRPr="00FD159E">
        <w:rPr>
          <w:rFonts w:ascii="Times New Roman" w:hAnsi="Times New Roman" w:hint="eastAsia"/>
        </w:rPr>
        <w:t>类继承</w:t>
      </w:r>
      <w:r w:rsidRPr="00FD159E">
        <w:rPr>
          <w:rFonts w:ascii="Times New Roman" w:hAnsi="Times New Roman" w:hint="eastAsia"/>
        </w:rPr>
        <w:t>FrontiaApplication</w:t>
      </w:r>
      <w:r w:rsidRPr="00FD159E">
        <w:rPr>
          <w:rFonts w:ascii="Times New Roman" w:hAnsi="Times New Roman" w:hint="eastAsia"/>
        </w:rPr>
        <w:t>类，在</w:t>
      </w:r>
      <w:r w:rsidRPr="00FD159E">
        <w:rPr>
          <w:rFonts w:ascii="Times New Roman" w:hAnsi="Times New Roman" w:hint="eastAsia"/>
        </w:rPr>
        <w:t>onCreate</w:t>
      </w:r>
      <w:r w:rsidRPr="00FD159E">
        <w:rPr>
          <w:rFonts w:ascii="Times New Roman" w:hAnsi="Times New Roman" w:hint="eastAsia"/>
        </w:rPr>
        <w:t>函数中加上</w:t>
      </w:r>
      <w:r w:rsidRPr="00FD159E">
        <w:rPr>
          <w:rFonts w:ascii="Times New Roman" w:hAnsi="Times New Roman" w:hint="eastAsia"/>
        </w:rPr>
        <w:t>:</w:t>
      </w:r>
    </w:p>
    <w:p w:rsidR="0053662B" w:rsidRPr="00FD159E" w:rsidRDefault="0053662B" w:rsidP="0053662B">
      <w:pPr>
        <w:ind w:left="420" w:firstLineChars="0" w:firstLine="0"/>
        <w:rPr>
          <w:rFonts w:ascii="Times New Roman" w:hAnsi="Times New Roman"/>
        </w:rPr>
      </w:pPr>
      <w:r w:rsidRPr="00FD159E">
        <w:rPr>
          <w:rFonts w:ascii="Times New Roman" w:hAnsi="Times New Roman" w:hint="eastAsia"/>
        </w:rPr>
        <w:tab/>
      </w:r>
      <w:r w:rsidRPr="00FD159E">
        <w:rPr>
          <w:rFonts w:ascii="Times New Roman" w:hAnsi="Times New Roman" w:hint="eastAsia"/>
        </w:rPr>
        <w:tab/>
        <w:t>super.onCreate()</w:t>
      </w:r>
      <w:r w:rsidRPr="00FD159E">
        <w:rPr>
          <w:rFonts w:ascii="Times New Roman" w:hAnsi="Times New Roman" w:hint="eastAsia"/>
        </w:rPr>
        <w:t>，否则会崩溃，比如</w:t>
      </w:r>
      <w:r w:rsidRPr="00FD159E">
        <w:rPr>
          <w:rFonts w:ascii="Times New Roman" w:hAnsi="Times New Roman" w:hint="eastAsia"/>
        </w:rPr>
        <w:t>:</w:t>
      </w:r>
    </w:p>
    <w:p w:rsidR="0053662B" w:rsidRDefault="00BF4924" w:rsidP="0053662B">
      <w:pPr>
        <w:ind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9.2pt;height:207.15pt;mso-position-horizontal-relative:char;mso-position-vertical-relative:line;mso-width-relative:margin;mso-height-relative:margin" fillcolor="#f2f2f2 [3052]">
            <v:textbox style="mso-next-textbox:#_x0000_s1026;mso-fit-shape-to-text:t">
              <w:txbxContent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import com.baidu.frontia.FrontiaApplication;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>public class DemoApplication extends FrontiaApplication {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@Override</w:t>
                  </w:r>
                </w:p>
                <w:p w:rsidR="0053662B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public void onCreate() {</w:t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ab/>
                  </w:r>
                  <w:r>
                    <w:rPr>
                      <w:rFonts w:ascii="Times New Roman" w:hAnsi="Times New Roman" w:hint="eastAsia"/>
                    </w:rPr>
                    <w:tab/>
                    <w:t>//</w:t>
                  </w:r>
                  <w:r>
                    <w:rPr>
                      <w:rFonts w:ascii="Times New Roman" w:hAnsi="Times New Roman" w:hint="eastAsia"/>
                    </w:rPr>
                    <w:t>必须加上这一句，否则会崩溃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</w:r>
                  <w:r w:rsidRPr="00E83509">
                    <w:rPr>
                      <w:rFonts w:ascii="Times New Roman" w:hAnsi="Times New Roman"/>
                    </w:rPr>
                    <w:tab/>
                    <w:t>super.onCreate();</w:t>
                  </w:r>
                </w:p>
                <w:p w:rsidR="0053662B" w:rsidRPr="00E83509" w:rsidRDefault="0053662B" w:rsidP="0053662B">
                  <w:pPr>
                    <w:ind w:firstLineChars="0" w:firstLine="0"/>
                    <w:rPr>
                      <w:rFonts w:ascii="Times New Roman" w:hAnsi="Times New Roman"/>
                    </w:rPr>
                  </w:pPr>
                  <w:r w:rsidRPr="00E83509">
                    <w:rPr>
                      <w:rFonts w:ascii="Times New Roman" w:hAnsi="Times New Roman"/>
                    </w:rPr>
                    <w:tab/>
                    <w:t>}</w:t>
                  </w:r>
                </w:p>
                <w:p w:rsidR="0053662B" w:rsidRPr="00E83509" w:rsidRDefault="0053662B" w:rsidP="0053662B">
                  <w:pPr>
                    <w:ind w:firstLineChars="0" w:firstLine="0"/>
                  </w:pPr>
                  <w:r w:rsidRPr="00E83509">
                    <w:rPr>
                      <w:rFonts w:ascii="Times New Roman" w:hAnsi="Times New Roman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3662B" w:rsidRPr="00E026CA" w:rsidRDefault="0053662B" w:rsidP="0053662B">
      <w:pPr>
        <w:ind w:firstLineChars="0"/>
        <w:rPr>
          <w:rFonts w:ascii="Times New Roman" w:hAnsi="Times New Roman"/>
        </w:rPr>
      </w:pPr>
      <w:r w:rsidRPr="00E026CA">
        <w:rPr>
          <w:rFonts w:ascii="Times New Roman" w:hAnsi="Times New Roman" w:hint="eastAsia"/>
        </w:rPr>
        <w:t>如果之前没用用到</w:t>
      </w:r>
      <w:r>
        <w:rPr>
          <w:rFonts w:ascii="Times New Roman" w:hAnsi="Times New Roman" w:hint="eastAsia"/>
        </w:rPr>
        <w:t>自定义</w:t>
      </w:r>
      <w:r w:rsidRPr="00E026CA">
        <w:rPr>
          <w:rFonts w:ascii="Times New Roman" w:hAnsi="Times New Roman" w:hint="eastAsia"/>
        </w:rPr>
        <w:t>Application</w:t>
      </w:r>
      <w:r w:rsidRPr="00E026CA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还需要在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标签中指定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</w:t>
      </w:r>
      <w:r w:rsidRPr="00E026CA"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>如：</w:t>
      </w:r>
    </w:p>
    <w:p w:rsidR="0053662B" w:rsidRPr="00E725DD" w:rsidRDefault="0053662B" w:rsidP="0053662B">
      <w:pPr>
        <w:ind w:firstLineChars="0" w:firstLine="0"/>
        <w:rPr>
          <w:highlight w:val="yellow"/>
        </w:rPr>
      </w:pPr>
      <w:r>
        <w:lastRenderedPageBreak/>
        <w:t xml:space="preserve">    </w:t>
      </w:r>
      <w:r w:rsidRPr="00E725DD">
        <w:rPr>
          <w:highlight w:val="yellow"/>
        </w:rPr>
        <w:t>&lt;application android:name="com.baidu.push.example.DemoApplication"</w:t>
      </w:r>
    </w:p>
    <w:p w:rsidR="0053662B" w:rsidRPr="00E725DD" w:rsidRDefault="0053662B" w:rsidP="0053662B">
      <w:pPr>
        <w:rPr>
          <w:highlight w:val="yellow"/>
        </w:rPr>
      </w:pPr>
      <w:r w:rsidRPr="00E725DD">
        <w:rPr>
          <w:highlight w:val="yellow"/>
        </w:rPr>
        <w:t xml:space="preserve">     android:icon="@drawable/ic_launcher"</w:t>
      </w:r>
    </w:p>
    <w:p w:rsidR="0053662B" w:rsidRDefault="0053662B" w:rsidP="0053662B">
      <w:r w:rsidRPr="00E725DD">
        <w:rPr>
          <w:highlight w:val="yellow"/>
        </w:rPr>
        <w:t xml:space="preserve">     android:label="@string/app_name"&gt;</w:t>
      </w:r>
    </w:p>
    <w:p w:rsidR="0053662B" w:rsidRDefault="0053662B" w:rsidP="0053662B">
      <w:pPr>
        <w:ind w:firstLineChars="0" w:firstLine="0"/>
      </w:pPr>
      <w:r>
        <w:t xml:space="preserve">        &lt;activity</w:t>
      </w:r>
    </w:p>
    <w:p w:rsidR="0053662B" w:rsidRDefault="0053662B" w:rsidP="0053662B">
      <w:pPr>
        <w:ind w:firstLineChars="0" w:firstLine="0"/>
      </w:pPr>
      <w:r>
        <w:t xml:space="preserve">            android:name="com.baidu.push.example.PushDemoActivity"</w:t>
      </w:r>
    </w:p>
    <w:p w:rsidR="0053662B" w:rsidRDefault="0053662B" w:rsidP="0053662B">
      <w:pPr>
        <w:ind w:firstLineChars="0" w:firstLine="0"/>
      </w:pPr>
      <w:r>
        <w:t xml:space="preserve">            android:launchMode="singleTask"</w:t>
      </w:r>
    </w:p>
    <w:p w:rsidR="0053662B" w:rsidRDefault="0053662B" w:rsidP="0053662B">
      <w:pPr>
        <w:ind w:firstLineChars="0" w:firstLine="0"/>
      </w:pPr>
      <w:r>
        <w:t xml:space="preserve">            android:screenOrientation="portrait"</w:t>
      </w:r>
    </w:p>
    <w:p w:rsidR="0053662B" w:rsidRDefault="0053662B" w:rsidP="0053662B">
      <w:pPr>
        <w:ind w:firstLineChars="0" w:firstLine="0"/>
      </w:pPr>
      <w:r>
        <w:t xml:space="preserve">            android:label="@string/app_name" &gt;</w:t>
      </w:r>
    </w:p>
    <w:p w:rsidR="0053662B" w:rsidRDefault="0053662B" w:rsidP="0053662B">
      <w:pPr>
        <w:ind w:firstLineChars="0" w:firstLine="0"/>
      </w:pPr>
      <w:r>
        <w:t xml:space="preserve">            &lt;intent-filter&gt;</w:t>
      </w:r>
    </w:p>
    <w:p w:rsidR="0053662B" w:rsidRDefault="0053662B" w:rsidP="0053662B">
      <w:pPr>
        <w:ind w:firstLineChars="0" w:firstLine="0"/>
      </w:pPr>
      <w:r>
        <w:t xml:space="preserve">                &lt;action android:name="android.intent.action.MAIN" /&gt;</w:t>
      </w:r>
    </w:p>
    <w:p w:rsidR="0053662B" w:rsidRDefault="0053662B" w:rsidP="0053662B">
      <w:pPr>
        <w:ind w:firstLineChars="0" w:firstLine="0"/>
      </w:pPr>
      <w:r>
        <w:t xml:space="preserve">                &lt;category android:name="android.intent.category.LAUNCHER" /&gt;</w:t>
      </w:r>
    </w:p>
    <w:p w:rsidR="0053662B" w:rsidRDefault="0053662B" w:rsidP="0053662B">
      <w:pPr>
        <w:ind w:firstLineChars="0" w:firstLine="0"/>
      </w:pPr>
      <w:r>
        <w:t xml:space="preserve">            &lt;/intent-filter&gt;</w:t>
      </w:r>
    </w:p>
    <w:p w:rsidR="0053662B" w:rsidRDefault="0053662B" w:rsidP="0053662B">
      <w:pPr>
        <w:ind w:firstLineChars="0" w:firstLine="0"/>
      </w:pPr>
      <w:r>
        <w:t xml:space="preserve">        &lt;/activity&gt;</w:t>
      </w:r>
    </w:p>
    <w:p w:rsidR="0053662B" w:rsidRPr="00B429F5" w:rsidRDefault="0053662B" w:rsidP="0053662B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</w:rPr>
      </w:pPr>
      <w:r w:rsidRPr="00B429F5">
        <w:rPr>
          <w:rFonts w:ascii="Times New Roman" w:hAnsi="Times New Roman" w:hint="eastAsia"/>
        </w:rPr>
        <w:t>如果</w:t>
      </w:r>
      <w:r>
        <w:rPr>
          <w:rFonts w:ascii="Times New Roman" w:hAnsi="Times New Roman" w:hint="eastAsia"/>
        </w:rPr>
        <w:t>应用不想实现自定义的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类，</w:t>
      </w:r>
      <w:r w:rsidRPr="00AA4462">
        <w:rPr>
          <w:rFonts w:ascii="Times New Roman" w:hAnsi="Times New Roman"/>
        </w:rPr>
        <w:t>也可以直接在</w:t>
      </w:r>
      <w:r w:rsidRPr="00AA4462">
        <w:rPr>
          <w:rFonts w:ascii="Times New Roman" w:hAnsi="Times New Roman"/>
        </w:rPr>
        <w:t>manifest</w:t>
      </w:r>
      <w:r w:rsidRPr="00AA4462">
        <w:rPr>
          <w:rFonts w:ascii="Times New Roman" w:hAnsi="Times New Roman"/>
        </w:rPr>
        <w:t>中指定</w:t>
      </w:r>
      <w:r w:rsidRPr="00AA4462">
        <w:rPr>
          <w:rFonts w:ascii="Times New Roman" w:hAnsi="Times New Roman"/>
        </w:rPr>
        <w:t>Application</w:t>
      </w:r>
      <w:r w:rsidRPr="00AA4462">
        <w:rPr>
          <w:rFonts w:ascii="Times New Roman" w:hAnsi="Times New Roman"/>
        </w:rPr>
        <w:t>的</w:t>
      </w:r>
      <w:r w:rsidRPr="00AA4462">
        <w:rPr>
          <w:rFonts w:ascii="Times New Roman" w:hAnsi="Times New Roman"/>
        </w:rPr>
        <w:t>android:name</w:t>
      </w:r>
      <w:r w:rsidRPr="00AA4462">
        <w:rPr>
          <w:rFonts w:ascii="Times New Roman" w:hAnsi="Times New Roman"/>
        </w:rPr>
        <w:t>属性值为</w:t>
      </w:r>
      <w:r w:rsidRPr="00AA4462">
        <w:rPr>
          <w:rFonts w:ascii="Times New Roman" w:hAnsi="Times New Roman"/>
        </w:rPr>
        <w:t>FrontiaApplication</w:t>
      </w:r>
      <w:r w:rsidRPr="00AA4462">
        <w:rPr>
          <w:rFonts w:ascii="Times New Roman" w:hAnsi="Times New Roman"/>
        </w:rPr>
        <w:t>类</w:t>
      </w:r>
      <w:r w:rsidRPr="00B429F5">
        <w:rPr>
          <w:rFonts w:ascii="Times New Roman" w:hAnsi="Times New Roman" w:hint="eastAsia"/>
        </w:rPr>
        <w:t>。</w:t>
      </w:r>
    </w:p>
    <w:p w:rsidR="0053662B" w:rsidRPr="00AA4462" w:rsidRDefault="0053662B" w:rsidP="0053662B">
      <w:pPr>
        <w:ind w:firstLineChars="0" w:firstLine="0"/>
        <w:rPr>
          <w:highlight w:val="yellow"/>
        </w:rPr>
      </w:pPr>
      <w:r>
        <w:t xml:space="preserve">    </w:t>
      </w:r>
      <w:r w:rsidRPr="00E725DD">
        <w:rPr>
          <w:highlight w:val="yellow"/>
        </w:rPr>
        <w:t>&lt;application andro</w:t>
      </w:r>
      <w:r>
        <w:rPr>
          <w:highlight w:val="yellow"/>
        </w:rPr>
        <w:t>id:name="</w:t>
      </w:r>
      <w:r w:rsidRPr="00E026CA">
        <w:rPr>
          <w:i/>
          <w:iCs/>
          <w:highlight w:val="yellow"/>
          <w:u w:val="single"/>
          <w:lang w:val="en-US"/>
        </w:rPr>
        <w:t>com.baidu.frontia.FrontiaApplication</w:t>
      </w:r>
      <w:r w:rsidRPr="00E725DD">
        <w:rPr>
          <w:highlight w:val="yellow"/>
        </w:rPr>
        <w:t>"</w:t>
      </w:r>
    </w:p>
    <w:p w:rsidR="0053662B" w:rsidRDefault="0053662B" w:rsidP="0053662B">
      <w:pPr>
        <w:ind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 </w:t>
      </w:r>
      <w:r>
        <w:rPr>
          <w:rFonts w:hint="eastAsia"/>
        </w:rPr>
        <w:t>其它的略去</w:t>
      </w:r>
      <w:r>
        <w:rPr>
          <w:rFonts w:hint="eastAsia"/>
        </w:rPr>
        <w:t>-- &gt;</w:t>
      </w:r>
    </w:p>
    <w:p w:rsidR="0053662B" w:rsidRDefault="0053662B" w:rsidP="0053662B">
      <w:pPr>
        <w:ind w:firstLineChars="0" w:firstLine="405"/>
      </w:pPr>
      <w:r w:rsidRPr="00E725DD">
        <w:rPr>
          <w:highlight w:val="yellow"/>
        </w:rPr>
        <w:t>&lt;/application&gt;</w:t>
      </w:r>
    </w:p>
    <w:p w:rsidR="00632899" w:rsidRDefault="0053662B" w:rsidP="0053662B">
      <w:pPr>
        <w:ind w:firstLineChars="0" w:firstLine="0"/>
      </w:pPr>
      <w:r w:rsidRPr="00B429F5">
        <w:rPr>
          <w:rFonts w:ascii="Times New Roman" w:hAnsi="Times New Roman" w:hint="eastAsia"/>
        </w:rPr>
        <w:t>在自定义</w:t>
      </w:r>
      <w:r w:rsidRPr="00B429F5">
        <w:rPr>
          <w:rFonts w:ascii="Times New Roman" w:hAnsi="Times New Roman" w:hint="eastAsia"/>
        </w:rPr>
        <w:t>Application</w:t>
      </w:r>
      <w:r w:rsidRPr="00B429F5">
        <w:rPr>
          <w:rFonts w:ascii="Times New Roman" w:hAnsi="Times New Roman" w:hint="eastAsia"/>
        </w:rPr>
        <w:t>的</w:t>
      </w:r>
      <w:r w:rsidRPr="00B429F5">
        <w:rPr>
          <w:rFonts w:ascii="Times New Roman" w:hAnsi="Times New Roman" w:hint="eastAsia"/>
        </w:rPr>
        <w:t>onCreate</w:t>
      </w:r>
      <w:r w:rsidRPr="00B429F5">
        <w:rPr>
          <w:rFonts w:ascii="Times New Roman" w:hAnsi="Times New Roman" w:hint="eastAsia"/>
        </w:rPr>
        <w:t>方法中调用</w:t>
      </w:r>
      <w:r w:rsidRPr="00B429F5">
        <w:rPr>
          <w:rFonts w:ascii="Times New Roman" w:hAnsi="Times New Roman" w:hint="eastAsia"/>
        </w:rPr>
        <w:t>Push</w:t>
      </w:r>
      <w:r w:rsidRPr="00B429F5">
        <w:rPr>
          <w:rFonts w:ascii="Times New Roman" w:hAnsi="Times New Roman" w:hint="eastAsia"/>
        </w:rPr>
        <w:t>的接口：</w:t>
      </w:r>
      <w:r w:rsidRPr="00B429F5">
        <w:rPr>
          <w:rFonts w:ascii="Times New Roman" w:hAnsi="Times New Roman"/>
          <w:b/>
        </w:rPr>
        <w:t>FrontiaApplication.initFrontia</w:t>
      </w:r>
      <w:r w:rsidR="0095536F">
        <w:rPr>
          <w:rFonts w:ascii="Times New Roman" w:hAnsi="Times New Roman" w:hint="eastAsia"/>
          <w:b/>
        </w:rPr>
        <w:t>Application</w:t>
      </w:r>
      <w:r w:rsidRPr="00B429F5">
        <w:rPr>
          <w:rFonts w:ascii="Times New Roman" w:hAnsi="Times New Roman"/>
          <w:b/>
        </w:rPr>
        <w:t>(</w:t>
      </w:r>
      <w:r w:rsidRPr="00B429F5">
        <w:rPr>
          <w:rFonts w:ascii="Times New Roman" w:hAnsi="Times New Roman" w:hint="eastAsia"/>
          <w:b/>
        </w:rPr>
        <w:t xml:space="preserve">Context </w:t>
      </w:r>
      <w:r w:rsidRPr="00B429F5">
        <w:rPr>
          <w:rFonts w:ascii="Times New Roman" w:hAnsi="Times New Roman"/>
          <w:b/>
        </w:rPr>
        <w:t>context)</w:t>
      </w:r>
    </w:p>
    <w:p w:rsidR="00BC4F72" w:rsidRPr="00BC4F72" w:rsidRDefault="00BC4F72" w:rsidP="004F39E8"/>
    <w:p w:rsidR="007E5AFF" w:rsidRDefault="004F39E8" w:rsidP="007E5AFF">
      <w:pPr>
        <w:pStyle w:val="2"/>
      </w:pPr>
      <w:bookmarkStart w:id="12" w:name="_Toc377984847"/>
      <w:r>
        <w:rPr>
          <w:rFonts w:hint="eastAsia"/>
        </w:rPr>
        <w:t>使用新的</w:t>
      </w:r>
      <w:r>
        <w:rPr>
          <w:rFonts w:hint="eastAsia"/>
        </w:rPr>
        <w:t>MyPushMessageReceiver(</w:t>
      </w:r>
      <w:r>
        <w:rPr>
          <w:rFonts w:hint="eastAsia"/>
        </w:rPr>
        <w:t>可选</w:t>
      </w:r>
      <w:r>
        <w:rPr>
          <w:rFonts w:hint="eastAsia"/>
        </w:rPr>
        <w:t>)</w:t>
      </w:r>
      <w:bookmarkEnd w:id="12"/>
    </w:p>
    <w:p w:rsidR="007E5AFF" w:rsidRDefault="005D5218" w:rsidP="005D5218">
      <w:pPr>
        <w:ind w:firstLineChars="0"/>
      </w:pPr>
      <w:r>
        <w:rPr>
          <w:rFonts w:hint="eastAsia"/>
        </w:rPr>
        <w:t>新版</w:t>
      </w:r>
      <w:r w:rsidR="007E5AFF">
        <w:rPr>
          <w:rFonts w:hint="eastAsia"/>
        </w:rPr>
        <w:t>提供更友好的接收消息的回调方法</w:t>
      </w:r>
      <w:r w:rsidR="004A6384">
        <w:rPr>
          <w:rFonts w:hint="eastAsia"/>
        </w:rPr>
        <w:t>(</w:t>
      </w:r>
      <w:r w:rsidR="004A6384">
        <w:rPr>
          <w:rFonts w:hint="eastAsia"/>
        </w:rPr>
        <w:t>在</w:t>
      </w:r>
      <w:r w:rsidR="004A6384">
        <w:rPr>
          <w:rFonts w:hint="eastAsia"/>
        </w:rPr>
        <w:t>MesssageReceiver</w:t>
      </w:r>
      <w:r w:rsidR="004A6384">
        <w:rPr>
          <w:rFonts w:hint="eastAsia"/>
        </w:rPr>
        <w:t>中</w:t>
      </w:r>
      <w:r w:rsidR="004A6384">
        <w:rPr>
          <w:rFonts w:hint="eastAsia"/>
        </w:rPr>
        <w:t>)</w:t>
      </w:r>
      <w:r w:rsidR="007E5AFF">
        <w:rPr>
          <w:rFonts w:hint="eastAsia"/>
        </w:rPr>
        <w:t>，</w:t>
      </w:r>
      <w:r>
        <w:rPr>
          <w:rFonts w:hint="eastAsia"/>
        </w:rPr>
        <w:t>但</w:t>
      </w:r>
      <w:r w:rsidR="007E5AFF">
        <w:rPr>
          <w:rFonts w:hint="eastAsia"/>
        </w:rPr>
        <w:t>兼容原来的接收方式</w:t>
      </w:r>
      <w:r>
        <w:rPr>
          <w:rFonts w:hint="eastAsia"/>
        </w:rPr>
        <w:t>。</w:t>
      </w:r>
    </w:p>
    <w:p w:rsidR="001F024C" w:rsidRDefault="001F024C" w:rsidP="001F024C">
      <w:r>
        <w:rPr>
          <w:rFonts w:hint="eastAsia"/>
        </w:rPr>
        <w:t>继承</w:t>
      </w:r>
      <w:r w:rsidR="007B6994">
        <w:rPr>
          <w:rFonts w:hint="eastAsia"/>
        </w:rPr>
        <w:t>新的</w:t>
      </w:r>
      <w:r>
        <w:rPr>
          <w:rFonts w:hint="eastAsia"/>
        </w:rPr>
        <w:t>FrontiaPushMessageReceiver</w:t>
      </w:r>
      <w:r>
        <w:rPr>
          <w:rFonts w:hint="eastAsia"/>
        </w:rPr>
        <w:t>后，</w:t>
      </w:r>
      <w:r w:rsidR="00F90F73">
        <w:rPr>
          <w:rFonts w:hint="eastAsia"/>
        </w:rPr>
        <w:t>需要把原来的父类</w:t>
      </w:r>
      <w:r w:rsidR="00F90F73">
        <w:rPr>
          <w:rFonts w:hint="eastAsia"/>
        </w:rPr>
        <w:t>BroadcastRecevier</w:t>
      </w:r>
      <w:r w:rsidR="00F90F73">
        <w:rPr>
          <w:rFonts w:hint="eastAsia"/>
        </w:rPr>
        <w:t>替换掉</w:t>
      </w:r>
      <w:r>
        <w:rPr>
          <w:rFonts w:hint="eastAsia"/>
        </w:rPr>
        <w:t>则可以在</w:t>
      </w:r>
      <w:r>
        <w:rPr>
          <w:rFonts w:hint="eastAsia"/>
        </w:rPr>
        <w:t>onBind</w:t>
      </w:r>
      <w:r>
        <w:rPr>
          <w:rFonts w:hint="eastAsia"/>
        </w:rPr>
        <w:t>，</w:t>
      </w:r>
      <w:r>
        <w:rPr>
          <w:rFonts w:hint="eastAsia"/>
        </w:rPr>
        <w:t>onUnbind</w:t>
      </w:r>
      <w:r>
        <w:rPr>
          <w:rFonts w:hint="eastAsia"/>
        </w:rPr>
        <w:t>，</w:t>
      </w:r>
      <w:r>
        <w:rPr>
          <w:rFonts w:hint="eastAsia"/>
        </w:rPr>
        <w:t>onMessage</w:t>
      </w:r>
      <w:r>
        <w:rPr>
          <w:rFonts w:hint="eastAsia"/>
        </w:rPr>
        <w:t>，</w:t>
      </w:r>
      <w:r>
        <w:rPr>
          <w:rFonts w:hint="eastAsia"/>
        </w:rPr>
        <w:t>onNotificationClicked</w:t>
      </w:r>
      <w:r>
        <w:rPr>
          <w:rFonts w:hint="eastAsia"/>
        </w:rPr>
        <w:t>，</w:t>
      </w:r>
      <w:r>
        <w:rPr>
          <w:rFonts w:hint="eastAsia"/>
        </w:rPr>
        <w:t>onDelTags</w:t>
      </w:r>
      <w:r>
        <w:rPr>
          <w:rFonts w:hint="eastAsia"/>
        </w:rPr>
        <w:t>，</w:t>
      </w:r>
      <w:r>
        <w:rPr>
          <w:rFonts w:hint="eastAsia"/>
        </w:rPr>
        <w:t>onListTags</w:t>
      </w:r>
      <w:r>
        <w:rPr>
          <w:rFonts w:hint="eastAsia"/>
        </w:rPr>
        <w:t>，</w:t>
      </w:r>
      <w:r>
        <w:rPr>
          <w:rFonts w:hint="eastAsia"/>
        </w:rPr>
        <w:t>onSetTags</w:t>
      </w:r>
      <w:r>
        <w:rPr>
          <w:rFonts w:hint="eastAsia"/>
        </w:rPr>
        <w:t>等回调方法中取得所有需要的字段。代码示例如下：</w:t>
      </w:r>
    </w:p>
    <w:p w:rsidR="003C5B17" w:rsidRDefault="003C5B17" w:rsidP="003C5B17">
      <w:pPr>
        <w:ind w:firstLineChars="0"/>
      </w:pPr>
      <w:r>
        <w:t>package com.baidu.push.example;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java.text.SimpleDateFormat;</w:t>
      </w:r>
    </w:p>
    <w:p w:rsidR="003C5B17" w:rsidRDefault="003C5B17" w:rsidP="003C5B17">
      <w:pPr>
        <w:ind w:firstLineChars="0"/>
      </w:pPr>
      <w:r>
        <w:t>import java.util.Date;</w:t>
      </w:r>
    </w:p>
    <w:p w:rsidR="003C5B17" w:rsidRDefault="003C5B17" w:rsidP="003C5B17">
      <w:pPr>
        <w:ind w:firstLineChars="0"/>
      </w:pPr>
      <w:r>
        <w:t>import java.util.List;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org.json.JSONException;</w:t>
      </w:r>
    </w:p>
    <w:p w:rsidR="003C5B17" w:rsidRDefault="003C5B17" w:rsidP="003C5B17">
      <w:pPr>
        <w:ind w:firstLineChars="0"/>
      </w:pPr>
      <w:r>
        <w:t>import org.json.JSONObject;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android.content.Context;</w:t>
      </w:r>
    </w:p>
    <w:p w:rsidR="003C5B17" w:rsidRDefault="003C5B17" w:rsidP="003C5B17">
      <w:pPr>
        <w:ind w:firstLineChars="0"/>
      </w:pPr>
      <w:r>
        <w:t>import android.content.Intent;</w:t>
      </w:r>
    </w:p>
    <w:p w:rsidR="003C5B17" w:rsidRDefault="003C5B17" w:rsidP="003C5B17">
      <w:pPr>
        <w:ind w:firstLineChars="0"/>
      </w:pPr>
      <w:r>
        <w:lastRenderedPageBreak/>
        <w:t>import android.util.Log;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import com.baidu.frontia.api.FrontiaPushMessageReceiver;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Push</w:t>
      </w:r>
      <w:r>
        <w:rPr>
          <w:rFonts w:hint="eastAsia"/>
        </w:rPr>
        <w:t>消息处理</w:t>
      </w:r>
      <w:r>
        <w:rPr>
          <w:rFonts w:hint="eastAsia"/>
        </w:rPr>
        <w:t>receiver</w:t>
      </w:r>
      <w:r>
        <w:rPr>
          <w:rFonts w:hint="eastAsia"/>
        </w:rPr>
        <w:t>。请编写您需要的回调函数，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</w:t>
      </w:r>
      <w:r>
        <w:rPr>
          <w:rFonts w:hint="eastAsia"/>
        </w:rPr>
        <w:t>一般来说：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onBind</w:t>
      </w:r>
      <w:r>
        <w:rPr>
          <w:rFonts w:hint="eastAsia"/>
        </w:rPr>
        <w:t>是必须的，用来处理</w:t>
      </w:r>
      <w:r>
        <w:rPr>
          <w:rFonts w:hint="eastAsia"/>
        </w:rPr>
        <w:t>startWork</w:t>
      </w:r>
      <w:r>
        <w:rPr>
          <w:rFonts w:hint="eastAsia"/>
        </w:rPr>
        <w:t>返回值；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onMessage</w:t>
      </w:r>
      <w:r>
        <w:rPr>
          <w:rFonts w:hint="eastAsia"/>
        </w:rPr>
        <w:t>用来接收透传消息；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onSetTags</w:t>
      </w:r>
      <w:r>
        <w:rPr>
          <w:rFonts w:hint="eastAsia"/>
        </w:rPr>
        <w:t>、</w:t>
      </w:r>
      <w:r>
        <w:rPr>
          <w:rFonts w:hint="eastAsia"/>
        </w:rPr>
        <w:t>onDelTags</w:t>
      </w:r>
      <w:r>
        <w:rPr>
          <w:rFonts w:hint="eastAsia"/>
        </w:rPr>
        <w:t>、</w:t>
      </w:r>
      <w:r>
        <w:rPr>
          <w:rFonts w:hint="eastAsia"/>
        </w:rPr>
        <w:t>onListTags</w:t>
      </w:r>
      <w:r>
        <w:rPr>
          <w:rFonts w:hint="eastAsia"/>
        </w:rPr>
        <w:t>是</w:t>
      </w:r>
      <w:r>
        <w:rPr>
          <w:rFonts w:hint="eastAsia"/>
        </w:rPr>
        <w:t>tag</w:t>
      </w:r>
      <w:r>
        <w:rPr>
          <w:rFonts w:hint="eastAsia"/>
        </w:rPr>
        <w:t>相关操作的回调；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* onNotificationClicked</w:t>
      </w:r>
      <w:r>
        <w:rPr>
          <w:rFonts w:hint="eastAsia"/>
        </w:rPr>
        <w:t>在通知被点击时回调；</w:t>
      </w:r>
    </w:p>
    <w:p w:rsidR="003C5B17" w:rsidRDefault="003C5B17" w:rsidP="003611A6">
      <w:pPr>
        <w:ind w:firstLineChars="0"/>
      </w:pPr>
      <w:r>
        <w:rPr>
          <w:rFonts w:hint="eastAsia"/>
        </w:rPr>
        <w:t xml:space="preserve"> * onUnbind</w:t>
      </w:r>
      <w:r>
        <w:rPr>
          <w:rFonts w:hint="eastAsia"/>
        </w:rPr>
        <w:t>是</w:t>
      </w:r>
      <w:r>
        <w:rPr>
          <w:rFonts w:hint="eastAsia"/>
        </w:rPr>
        <w:t>stopWork</w:t>
      </w:r>
      <w:r>
        <w:rPr>
          <w:rFonts w:hint="eastAsia"/>
        </w:rPr>
        <w:t>接口的返回值回调</w:t>
      </w:r>
      <w:r>
        <w:t xml:space="preserve">* </w:t>
      </w:r>
    </w:p>
    <w:p w:rsidR="003C5B17" w:rsidRDefault="003C5B17" w:rsidP="003C5B17">
      <w:pPr>
        <w:ind w:firstLineChars="0"/>
      </w:pPr>
      <w:r>
        <w:t xml:space="preserve">* </w:t>
      </w:r>
    </w:p>
    <w:p w:rsidR="003C5B17" w:rsidRDefault="003C5B17" w:rsidP="003C5B17">
      <w:pPr>
        <w:ind w:firstLineChars="0"/>
      </w:pPr>
      <w:r>
        <w:t xml:space="preserve"> */</w:t>
      </w:r>
    </w:p>
    <w:p w:rsidR="0054766C" w:rsidRPr="000557F7" w:rsidRDefault="003C5B17" w:rsidP="003C5B17">
      <w:pPr>
        <w:ind w:firstLineChars="0"/>
        <w:rPr>
          <w:strike/>
          <w:highlight w:val="yellow"/>
        </w:rPr>
      </w:pPr>
      <w:r>
        <w:t xml:space="preserve">public class MyPushMessageReceiver extends FrontiaPushMessageReceiver </w:t>
      </w:r>
      <w:r w:rsidR="0054766C">
        <w:rPr>
          <w:rFonts w:hint="eastAsia"/>
        </w:rPr>
        <w:t xml:space="preserve"> </w:t>
      </w:r>
      <w:r w:rsidR="0054766C" w:rsidRPr="000557F7">
        <w:rPr>
          <w:rFonts w:hint="eastAsia"/>
          <w:strike/>
          <w:highlight w:val="yellow"/>
        </w:rPr>
        <w:t>extends</w:t>
      </w:r>
    </w:p>
    <w:p w:rsidR="003C5B17" w:rsidRDefault="0054766C" w:rsidP="0054766C">
      <w:pPr>
        <w:ind w:firstLineChars="50" w:firstLine="105"/>
      </w:pPr>
      <w:r w:rsidRPr="000557F7">
        <w:rPr>
          <w:rFonts w:hint="eastAsia"/>
          <w:strike/>
          <w:highlight w:val="yellow"/>
        </w:rPr>
        <w:t>BroadcastReceiver</w:t>
      </w:r>
      <w:r w:rsidR="003C5B17" w:rsidRPr="00700998">
        <w:t>{</w:t>
      </w:r>
    </w:p>
    <w:p w:rsidR="003C5B17" w:rsidRDefault="003C5B17" w:rsidP="003C5B17">
      <w:pPr>
        <w:ind w:firstLineChars="0"/>
      </w:pPr>
      <w:r>
        <w:tab/>
        <w:t>/** TAG to Log */</w:t>
      </w:r>
    </w:p>
    <w:p w:rsidR="003C5B17" w:rsidRDefault="003C5B17" w:rsidP="003C5B17">
      <w:pPr>
        <w:ind w:firstLineChars="0"/>
      </w:pPr>
      <w:r>
        <w:tab/>
        <w:t>public static final String TAG = MyPushMessageReceiver.class.getSimpleName();</w:t>
      </w:r>
    </w:p>
    <w:p w:rsidR="003C5B17" w:rsidRDefault="003C5B17" w:rsidP="003C5B17">
      <w:pPr>
        <w:ind w:firstLineChars="0"/>
      </w:pPr>
    </w:p>
    <w:p w:rsidR="00A9267D" w:rsidRDefault="00A9267D" w:rsidP="003C5B17">
      <w:pPr>
        <w:ind w:firstLineChars="0"/>
      </w:pPr>
    </w:p>
    <w:p w:rsidR="00A9267D" w:rsidRPr="00A9267D" w:rsidRDefault="00A9267D" w:rsidP="00A9267D">
      <w:pPr>
        <w:ind w:firstLineChars="0" w:firstLine="720"/>
        <w:rPr>
          <w:strike/>
          <w:highlight w:val="yellow"/>
        </w:rPr>
      </w:pPr>
      <w:r w:rsidRPr="00A9267D">
        <w:rPr>
          <w:strike/>
          <w:highlight w:val="yellow"/>
        </w:rPr>
        <w:t>@Override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strike/>
          <w:highlight w:val="yellow"/>
        </w:rPr>
        <w:tab/>
        <w:t>public void onReceive(final Context context, Intent intent) {</w:t>
      </w:r>
    </w:p>
    <w:p w:rsidR="00A9267D" w:rsidRPr="00A9267D" w:rsidRDefault="00A9267D" w:rsidP="00A9267D">
      <w:pPr>
        <w:ind w:firstLineChars="0"/>
        <w:rPr>
          <w:strike/>
          <w:highlight w:val="yellow"/>
        </w:rPr>
      </w:pPr>
      <w:r w:rsidRPr="00A9267D">
        <w:rPr>
          <w:rFonts w:hint="eastAsia"/>
          <w:strike/>
          <w:highlight w:val="yellow"/>
        </w:rPr>
        <w:tab/>
      </w:r>
      <w:r w:rsidRPr="00A9267D">
        <w:rPr>
          <w:rFonts w:hint="eastAsia"/>
          <w:strike/>
          <w:highlight w:val="yellow"/>
        </w:rPr>
        <w:tab/>
        <w:t>//</w:t>
      </w:r>
      <w:r w:rsidRPr="00A9267D">
        <w:rPr>
          <w:rFonts w:hint="eastAsia"/>
          <w:strike/>
          <w:highlight w:val="yellow"/>
        </w:rPr>
        <w:t>原来的处理逻辑</w:t>
      </w:r>
    </w:p>
    <w:p w:rsidR="00A9267D" w:rsidRPr="00A9267D" w:rsidRDefault="00A9267D" w:rsidP="00A9267D">
      <w:pPr>
        <w:ind w:firstLineChars="0" w:firstLine="720"/>
        <w:rPr>
          <w:strike/>
        </w:rPr>
      </w:pPr>
      <w:r w:rsidRPr="00A9267D">
        <w:rPr>
          <w:rFonts w:hint="eastAsia"/>
          <w:strike/>
          <w:highlight w:val="yellow"/>
        </w:rPr>
        <w:t>}</w:t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调用</w:t>
      </w:r>
      <w:r>
        <w:rPr>
          <w:rFonts w:hint="eastAsia"/>
        </w:rPr>
        <w:t>PushManager.startWork</w:t>
      </w:r>
      <w:r>
        <w:rPr>
          <w:rFonts w:hint="eastAsia"/>
        </w:rPr>
        <w:t>后，</w:t>
      </w:r>
      <w:r>
        <w:rPr>
          <w:rFonts w:hint="eastAsia"/>
        </w:rPr>
        <w:t>sdk</w:t>
      </w:r>
      <w:r>
        <w:rPr>
          <w:rFonts w:hint="eastAsia"/>
        </w:rPr>
        <w:t>将对</w:t>
      </w:r>
      <w:r>
        <w:rPr>
          <w:rFonts w:hint="eastAsia"/>
        </w:rPr>
        <w:t>push server</w:t>
      </w:r>
      <w:r>
        <w:rPr>
          <w:rFonts w:hint="eastAsia"/>
        </w:rPr>
        <w:t>发起绑定请求，这个过程是异步的。绑定请求的结果通过</w:t>
      </w:r>
      <w:r>
        <w:rPr>
          <w:rFonts w:hint="eastAsia"/>
        </w:rPr>
        <w:t>onBind</w:t>
      </w:r>
      <w:r>
        <w:rPr>
          <w:rFonts w:hint="eastAsia"/>
        </w:rPr>
        <w:t>返回。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tab/>
        <w:t xml:space="preserve"> * </w:t>
      </w:r>
    </w:p>
    <w:p w:rsidR="003C5B17" w:rsidRDefault="003C5B17" w:rsidP="003C5B17">
      <w:pPr>
        <w:ind w:firstLineChars="0"/>
      </w:pPr>
      <w:r>
        <w:tab/>
        <w:t xml:space="preserve"> * @param context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BroadcastReceiver</w:t>
      </w:r>
      <w:r>
        <w:rPr>
          <w:rFonts w:hint="eastAsia"/>
        </w:rPr>
        <w:t>的执行</w:t>
      </w:r>
      <w:r>
        <w:rPr>
          <w:rFonts w:hint="eastAsia"/>
        </w:rPr>
        <w:t>Context</w:t>
      </w:r>
    </w:p>
    <w:p w:rsidR="003C5B17" w:rsidRDefault="003C5B17" w:rsidP="003C5B17">
      <w:pPr>
        <w:ind w:firstLineChars="0"/>
      </w:pPr>
      <w:r>
        <w:tab/>
        <w:t xml:space="preserve"> * @param errorCode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绑定接口返回值，</w:t>
      </w:r>
      <w:r>
        <w:rPr>
          <w:rFonts w:hint="eastAsia"/>
        </w:rPr>
        <w:t xml:space="preserve">0 - </w:t>
      </w:r>
      <w:r>
        <w:rPr>
          <w:rFonts w:hint="eastAsia"/>
        </w:rPr>
        <w:t>成功</w:t>
      </w:r>
    </w:p>
    <w:p w:rsidR="003C5B17" w:rsidRDefault="003C5B17" w:rsidP="003C5B17">
      <w:pPr>
        <w:ind w:firstLineChars="0"/>
      </w:pPr>
      <w:r>
        <w:t xml:space="preserve">     * @param appid </w:t>
      </w:r>
    </w:p>
    <w:p w:rsidR="003C5B17" w:rsidRDefault="003C5B17" w:rsidP="003C5B17">
      <w:pPr>
        <w:ind w:firstLineChars="0"/>
      </w:pPr>
      <w:r>
        <w:rPr>
          <w:rFonts w:hint="eastAsia"/>
        </w:rPr>
        <w:t xml:space="preserve">     *          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userId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user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channelId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         </w:t>
      </w:r>
      <w:r>
        <w:rPr>
          <w:rFonts w:hint="eastAsia"/>
        </w:rPr>
        <w:t>应用</w:t>
      </w:r>
      <w:r>
        <w:rPr>
          <w:rFonts w:hint="eastAsia"/>
        </w:rPr>
        <w:t>channel id</w:t>
      </w:r>
      <w:r>
        <w:rPr>
          <w:rFonts w:hint="eastAsia"/>
        </w:rPr>
        <w:t>。</w:t>
      </w:r>
      <w:r>
        <w:rPr>
          <w:rFonts w:hint="eastAsia"/>
        </w:rPr>
        <w:t>errorCode</w:t>
      </w: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时为</w:t>
      </w:r>
      <w:r>
        <w:rPr>
          <w:rFonts w:hint="eastAsia"/>
        </w:rPr>
        <w:t>null</w:t>
      </w:r>
    </w:p>
    <w:p w:rsidR="003C5B17" w:rsidRDefault="003C5B17" w:rsidP="003C5B17">
      <w:pPr>
        <w:ind w:firstLineChars="0"/>
      </w:pPr>
      <w:r>
        <w:tab/>
        <w:t xml:space="preserve"> * @param requestId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         </w:t>
      </w:r>
      <w:r>
        <w:rPr>
          <w:rFonts w:hint="eastAsia"/>
        </w:rPr>
        <w:t>向服务端发起的请求</w:t>
      </w:r>
      <w:r>
        <w:rPr>
          <w:rFonts w:hint="eastAsia"/>
        </w:rPr>
        <w:t>id</w:t>
      </w:r>
      <w:r>
        <w:rPr>
          <w:rFonts w:hint="eastAsia"/>
        </w:rPr>
        <w:t>。在追查问题时有用；</w:t>
      </w:r>
    </w:p>
    <w:p w:rsidR="003C5B17" w:rsidRDefault="003C5B17" w:rsidP="003C5B17">
      <w:pPr>
        <w:ind w:firstLineChars="0"/>
      </w:pPr>
      <w:r>
        <w:tab/>
        <w:t xml:space="preserve"> * @return</w:t>
      </w:r>
    </w:p>
    <w:p w:rsidR="003C5B17" w:rsidRDefault="003C5B17" w:rsidP="003C5B17">
      <w:pPr>
        <w:ind w:firstLineChars="0"/>
      </w:pPr>
      <w:r>
        <w:tab/>
        <w:t xml:space="preserve"> *     none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onBind(Context context, int errorCode, String appid,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userId, String channelId,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"onBind errorCode=" + errorCode + " appid="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appid + " userId=" + userId + " channelId=" + channelId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requestId="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接收透传消息的函数。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message </w:t>
      </w:r>
      <w:r>
        <w:rPr>
          <w:rFonts w:hint="eastAsia"/>
        </w:rPr>
        <w:t>推送的消息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customContentString </w:t>
      </w:r>
      <w:r>
        <w:rPr>
          <w:rFonts w:hint="eastAsia"/>
        </w:rPr>
        <w:t>自定义内容</w:t>
      </w:r>
      <w:r>
        <w:rPr>
          <w:rFonts w:hint="eastAsia"/>
        </w:rPr>
        <w:t>,</w:t>
      </w:r>
      <w:r>
        <w:rPr>
          <w:rFonts w:hint="eastAsia"/>
        </w:rPr>
        <w:t>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onMessage(Context context, String message,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messageString = "</w:t>
      </w:r>
      <w:r>
        <w:rPr>
          <w:rFonts w:hint="eastAsia"/>
        </w:rPr>
        <w:t>透传消息</w:t>
      </w:r>
      <w:r>
        <w:rPr>
          <w:rFonts w:hint="eastAsia"/>
        </w:rPr>
        <w:t xml:space="preserve"> message=" + message + " customContentString="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messageString);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对应透传消息推送时自定义内容中设置的键和值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lastRenderedPageBreak/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messageString);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</w:t>
      </w:r>
      <w:r>
        <w:rPr>
          <w:rFonts w:hint="eastAsia"/>
        </w:rPr>
        <w:t>接收通知点击的函数。注：推送通知被用户点击前，应用无法通过接口获取通知的内容。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title </w:t>
      </w:r>
      <w:r>
        <w:rPr>
          <w:rFonts w:hint="eastAsia"/>
        </w:rPr>
        <w:t>推送的通知的标题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description </w:t>
      </w:r>
      <w:r>
        <w:rPr>
          <w:rFonts w:hint="eastAsia"/>
        </w:rPr>
        <w:t>推送的通知的描述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customContentString </w:t>
      </w:r>
      <w:r>
        <w:rPr>
          <w:rFonts w:hint="eastAsia"/>
        </w:rPr>
        <w:t>自定义内容，为空或者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onNotificationClicked(Context context, String title,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description, String customContentString) {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String notifyString = "</w:t>
      </w:r>
      <w:r>
        <w:rPr>
          <w:rFonts w:hint="eastAsia"/>
        </w:rPr>
        <w:t>通知点击</w:t>
      </w:r>
      <w:r>
        <w:rPr>
          <w:rFonts w:hint="eastAsia"/>
        </w:rPr>
        <w:t xml:space="preserve"> title=" + title + " description="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description + " customContent=" + customContentString;</w:t>
      </w:r>
    </w:p>
    <w:p w:rsidR="003C5B17" w:rsidRDefault="003C5B17" w:rsidP="003C5B17">
      <w:pPr>
        <w:ind w:firstLineChars="0"/>
      </w:pPr>
      <w:r>
        <w:tab/>
      </w:r>
      <w:r>
        <w:tab/>
        <w:t>Log.d(TAG, notifyString);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自定义内容获取方式，</w:t>
      </w:r>
      <w:r>
        <w:rPr>
          <w:rFonts w:hint="eastAsia"/>
        </w:rPr>
        <w:t>mykey</w:t>
      </w:r>
      <w:r>
        <w:rPr>
          <w:rFonts w:hint="eastAsia"/>
        </w:rPr>
        <w:t>和</w:t>
      </w:r>
      <w:r>
        <w:rPr>
          <w:rFonts w:hint="eastAsia"/>
        </w:rPr>
        <w:t>myvalue</w:t>
      </w:r>
      <w:r>
        <w:rPr>
          <w:rFonts w:hint="eastAsia"/>
        </w:rPr>
        <w:t>对应通知推送时自定义内容中设置的键和值</w:t>
      </w:r>
    </w:p>
    <w:p w:rsidR="003C5B17" w:rsidRDefault="003C5B17" w:rsidP="003C5B17">
      <w:pPr>
        <w:ind w:firstLineChars="0"/>
      </w:pPr>
      <w:r>
        <w:tab/>
      </w:r>
      <w:r>
        <w:tab/>
        <w:t>if (customContentString != null &amp; customContentString != "")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JSONObject customJson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try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customJson = new JSONObject(customContentString);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String myvalue = null;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if (customJson.isNull("mykey"))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</w:r>
      <w:r>
        <w:tab/>
        <w:t>myvalue = customJson.getString("mykey");</w:t>
      </w:r>
    </w:p>
    <w:p w:rsidR="003C5B17" w:rsidRDefault="003C5B17" w:rsidP="003C5B17">
      <w:pPr>
        <w:ind w:firstLineChars="0"/>
      </w:pPr>
      <w:r>
        <w:lastRenderedPageBreak/>
        <w:tab/>
      </w: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 catch (JSONException e)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// TODO Auto-generated catch block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e.printStackTrace();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notifyString);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setTags()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已经设置成功；非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的设置均失败。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设置成功的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设置失败的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onSetTags(Context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"onSetTags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deleteTags()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lastRenderedPageBreak/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表示某些</w:t>
      </w:r>
      <w:r>
        <w:rPr>
          <w:rFonts w:hint="eastAsia"/>
        </w:rPr>
        <w:t>tag</w:t>
      </w:r>
      <w:r>
        <w:rPr>
          <w:rFonts w:hint="eastAsia"/>
        </w:rPr>
        <w:t>已经删除成功；非</w:t>
      </w:r>
      <w:r>
        <w:rPr>
          <w:rFonts w:hint="eastAsia"/>
        </w:rPr>
        <w:t>0</w:t>
      </w:r>
      <w:r>
        <w:rPr>
          <w:rFonts w:hint="eastAsia"/>
        </w:rPr>
        <w:t>表示所有</w:t>
      </w:r>
      <w:r>
        <w:rPr>
          <w:rFonts w:hint="eastAsia"/>
        </w:rPr>
        <w:t>tag</w:t>
      </w:r>
      <w:r>
        <w:rPr>
          <w:rFonts w:hint="eastAsia"/>
        </w:rPr>
        <w:t>均删除失败。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successTags </w:t>
      </w:r>
      <w:r>
        <w:rPr>
          <w:rFonts w:hint="eastAsia"/>
        </w:rPr>
        <w:t>成功删除的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failTags </w:t>
      </w:r>
      <w:r>
        <w:rPr>
          <w:rFonts w:hint="eastAsia"/>
        </w:rPr>
        <w:t>删除失败的</w:t>
      </w:r>
      <w:r>
        <w:rPr>
          <w:rFonts w:hint="eastAsia"/>
        </w:rPr>
        <w:t>tag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onDelTags(Context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sucessTags, List&lt;String&gt; failTags,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"onDelTags errorCode=" + errorCode + " sucessTags="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sucessTags + " failTags=" + failTags + " requestId="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listTags()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表示列举</w:t>
      </w:r>
      <w:r>
        <w:rPr>
          <w:rFonts w:hint="eastAsia"/>
        </w:rPr>
        <w:t>tag</w:t>
      </w:r>
      <w:r>
        <w:rPr>
          <w:rFonts w:hint="eastAsia"/>
        </w:rPr>
        <w:t>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tags </w:t>
      </w:r>
      <w:r>
        <w:rPr>
          <w:rFonts w:hint="eastAsia"/>
        </w:rPr>
        <w:t>当前应用设置的所有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 xml:space="preserve">public void onListTags(Context context, int errorCode, 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List&lt;String&gt; tags,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"onListTags errorCode=" + errorCode + " tags=" + tags;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3C5B17" w:rsidRDefault="003C5B17" w:rsidP="003C5B17">
      <w:pPr>
        <w:ind w:firstLineChars="0"/>
      </w:pPr>
      <w:r>
        <w:tab/>
        <w:t>/**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PushManager.stopWork() </w:t>
      </w:r>
      <w:r>
        <w:rPr>
          <w:rFonts w:hint="eastAsia"/>
        </w:rPr>
        <w:t>的回调函数。</w:t>
      </w:r>
    </w:p>
    <w:p w:rsidR="003C5B17" w:rsidRDefault="003C5B17" w:rsidP="003C5B17">
      <w:pPr>
        <w:ind w:firstLineChars="0"/>
      </w:pPr>
      <w:r>
        <w:lastRenderedPageBreak/>
        <w:tab/>
        <w:t xml:space="preserve"> * 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context </w:t>
      </w:r>
      <w:r>
        <w:rPr>
          <w:rFonts w:hint="eastAsia"/>
        </w:rPr>
        <w:t>上下文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errorCode </w:t>
      </w:r>
      <w:r>
        <w:rPr>
          <w:rFonts w:hint="eastAsia"/>
        </w:rPr>
        <w:t>错误码。</w:t>
      </w:r>
      <w:r>
        <w:rPr>
          <w:rFonts w:hint="eastAsia"/>
        </w:rPr>
        <w:t>0</w:t>
      </w:r>
      <w:r>
        <w:rPr>
          <w:rFonts w:hint="eastAsia"/>
        </w:rPr>
        <w:t>表示从云推送解绑定成功；非</w:t>
      </w:r>
      <w:r>
        <w:rPr>
          <w:rFonts w:hint="eastAsia"/>
        </w:rPr>
        <w:t>0</w:t>
      </w:r>
      <w:r>
        <w:rPr>
          <w:rFonts w:hint="eastAsia"/>
        </w:rPr>
        <w:t>表示失败。</w:t>
      </w:r>
    </w:p>
    <w:p w:rsidR="003C5B17" w:rsidRDefault="003C5B17" w:rsidP="003C5B17">
      <w:pPr>
        <w:ind w:firstLineChars="0"/>
      </w:pPr>
      <w:r>
        <w:rPr>
          <w:rFonts w:hint="eastAsia"/>
        </w:rPr>
        <w:tab/>
        <w:t xml:space="preserve"> * @param requestId </w:t>
      </w:r>
      <w:r>
        <w:rPr>
          <w:rFonts w:hint="eastAsia"/>
        </w:rPr>
        <w:t>分配给对云推送的请求的</w:t>
      </w:r>
      <w:r>
        <w:rPr>
          <w:rFonts w:hint="eastAsia"/>
        </w:rPr>
        <w:t>id</w:t>
      </w:r>
    </w:p>
    <w:p w:rsidR="003C5B17" w:rsidRDefault="003C5B17" w:rsidP="003C5B17">
      <w:pPr>
        <w:ind w:firstLineChars="0"/>
      </w:pPr>
      <w:r>
        <w:tab/>
        <w:t xml:space="preserve"> */</w:t>
      </w:r>
    </w:p>
    <w:p w:rsidR="003C5B17" w:rsidRDefault="003C5B17" w:rsidP="003C5B17">
      <w:pPr>
        <w:ind w:firstLineChars="0"/>
      </w:pPr>
      <w:r>
        <w:tab/>
        <w:t>@Override</w:t>
      </w:r>
    </w:p>
    <w:p w:rsidR="003C5B17" w:rsidRDefault="003C5B17" w:rsidP="003C5B17">
      <w:pPr>
        <w:ind w:firstLineChars="0"/>
      </w:pPr>
      <w:r>
        <w:tab/>
        <w:t>public void onUnbind(Context context, int errorCode, String requestId) {</w:t>
      </w:r>
    </w:p>
    <w:p w:rsidR="003C5B17" w:rsidRDefault="003C5B17" w:rsidP="003C5B17">
      <w:pPr>
        <w:ind w:firstLineChars="0"/>
      </w:pPr>
      <w:r>
        <w:tab/>
      </w:r>
      <w:r>
        <w:tab/>
        <w:t>String responseString = "onUnbind errorCode=" + errorCode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</w:r>
      <w:r>
        <w:tab/>
        <w:t>+ " requestId = " + requestId;</w:t>
      </w:r>
    </w:p>
    <w:p w:rsidR="003C5B17" w:rsidRDefault="003C5B17" w:rsidP="003C5B17">
      <w:pPr>
        <w:ind w:firstLineChars="0"/>
      </w:pPr>
      <w:r>
        <w:tab/>
      </w:r>
      <w:r>
        <w:tab/>
        <w:t>Log.d(TAG, responseString);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rPr>
          <w:rFonts w:hint="eastAsia"/>
        </w:rPr>
        <w:tab/>
      </w:r>
      <w:r>
        <w:rPr>
          <w:rFonts w:hint="eastAsia"/>
        </w:rPr>
        <w:tab/>
        <w:t>// Demo</w:t>
      </w:r>
      <w:r>
        <w:rPr>
          <w:rFonts w:hint="eastAsia"/>
        </w:rPr>
        <w:t>更新界面展示代码，应用请在这里加入自己的处理逻辑</w:t>
      </w:r>
    </w:p>
    <w:p w:rsidR="003C5B17" w:rsidRDefault="003C5B17" w:rsidP="003C5B17">
      <w:pPr>
        <w:ind w:firstLineChars="0"/>
      </w:pPr>
      <w:r>
        <w:tab/>
      </w:r>
      <w:r>
        <w:tab/>
        <w:t>updateContent(context, responseString);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  <w:r>
        <w:tab/>
      </w:r>
    </w:p>
    <w:p w:rsidR="003C5B17" w:rsidRDefault="003C5B17" w:rsidP="003C5B17">
      <w:pPr>
        <w:ind w:firstLineChars="0"/>
      </w:pPr>
      <w:r>
        <w:tab/>
        <w:t>private void updateContent(Context context, String content) {</w:t>
      </w:r>
    </w:p>
    <w:p w:rsidR="003C5B17" w:rsidRDefault="003C5B17" w:rsidP="003C5B17">
      <w:pPr>
        <w:ind w:firstLineChars="0"/>
      </w:pPr>
      <w:r>
        <w:tab/>
      </w:r>
      <w:r>
        <w:tab/>
        <w:t>Log.d(TAG, "updateContent");</w:t>
      </w:r>
    </w:p>
    <w:p w:rsidR="003C5B17" w:rsidRDefault="003C5B17" w:rsidP="003C5B17">
      <w:pPr>
        <w:ind w:firstLineChars="0"/>
      </w:pPr>
      <w:r>
        <w:tab/>
      </w:r>
      <w:r>
        <w:tab/>
        <w:t>String logText = "" + Utils.logStringCache;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if (!logText.equals("")) {</w:t>
      </w:r>
    </w:p>
    <w:p w:rsidR="003C5B17" w:rsidRDefault="003C5B17" w:rsidP="003C5B17">
      <w:pPr>
        <w:ind w:firstLineChars="0"/>
      </w:pPr>
      <w:r>
        <w:tab/>
      </w:r>
      <w:r>
        <w:tab/>
      </w:r>
      <w:r>
        <w:tab/>
        <w:t>logText += "\n";</w:t>
      </w:r>
    </w:p>
    <w:p w:rsidR="003C5B17" w:rsidRDefault="003C5B17" w:rsidP="003C5B17">
      <w:pPr>
        <w:ind w:firstLineChars="0"/>
      </w:pPr>
      <w:r>
        <w:tab/>
      </w:r>
      <w:r>
        <w:tab/>
        <w:t>}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SimpleDateFormat sDateFormat = new SimpleDateFormat("HH-mm-ss");</w:t>
      </w:r>
    </w:p>
    <w:p w:rsidR="003C5B17" w:rsidRDefault="003C5B17" w:rsidP="003C5B17">
      <w:pPr>
        <w:ind w:firstLineChars="0"/>
      </w:pPr>
      <w:r>
        <w:tab/>
      </w:r>
      <w:r>
        <w:tab/>
        <w:t>logText += sDateFormat.format(new Date()) + ": ";</w:t>
      </w:r>
    </w:p>
    <w:p w:rsidR="003C5B17" w:rsidRDefault="003C5B17" w:rsidP="003C5B17">
      <w:pPr>
        <w:ind w:firstLineChars="0"/>
      </w:pPr>
      <w:r>
        <w:tab/>
      </w:r>
      <w:r>
        <w:tab/>
        <w:t>logText += content;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Utils.logStringCache = logText;</w:t>
      </w:r>
    </w:p>
    <w:p w:rsidR="003C5B17" w:rsidRDefault="003C5B17" w:rsidP="003C5B17">
      <w:pPr>
        <w:ind w:firstLineChars="0"/>
      </w:pPr>
      <w:r>
        <w:tab/>
      </w:r>
      <w:r>
        <w:tab/>
      </w:r>
    </w:p>
    <w:p w:rsidR="003C5B17" w:rsidRDefault="003C5B17" w:rsidP="003C5B17">
      <w:pPr>
        <w:ind w:firstLineChars="0"/>
      </w:pPr>
      <w:r>
        <w:tab/>
      </w:r>
      <w:r>
        <w:tab/>
        <w:t>Intent intent = new Intent();</w:t>
      </w:r>
    </w:p>
    <w:p w:rsidR="003C5B17" w:rsidRDefault="003C5B17" w:rsidP="003C5B17">
      <w:pPr>
        <w:ind w:firstLineChars="0"/>
      </w:pPr>
      <w:r>
        <w:t xml:space="preserve">        intent.setClass(context.getApplicationContext(), PushDemoActivity.class);</w:t>
      </w:r>
    </w:p>
    <w:p w:rsidR="003C5B17" w:rsidRDefault="003C5B17" w:rsidP="003C5B17">
      <w:pPr>
        <w:ind w:firstLineChars="0"/>
      </w:pPr>
      <w:r>
        <w:t xml:space="preserve">        intent.addFlags(Intent.FLAG_ACTIVITY_NEW_TASK);</w:t>
      </w:r>
    </w:p>
    <w:p w:rsidR="003C5B17" w:rsidRDefault="003C5B17" w:rsidP="003C5B17">
      <w:pPr>
        <w:ind w:firstLineChars="0"/>
      </w:pPr>
      <w:r>
        <w:t xml:space="preserve">        context.getApplicationContext().startActivity(intent);</w:t>
      </w:r>
    </w:p>
    <w:p w:rsidR="003C5B17" w:rsidRDefault="003C5B17" w:rsidP="003C5B17">
      <w:pPr>
        <w:ind w:firstLineChars="0"/>
      </w:pPr>
      <w:r>
        <w:tab/>
        <w:t>}</w:t>
      </w:r>
    </w:p>
    <w:p w:rsidR="003C5B17" w:rsidRDefault="003C5B17" w:rsidP="003C5B17">
      <w:pPr>
        <w:ind w:firstLineChars="0"/>
      </w:pPr>
    </w:p>
    <w:p w:rsidR="001F024C" w:rsidRDefault="003C5B17" w:rsidP="003C5B17">
      <w:pPr>
        <w:ind w:firstLineChars="0"/>
      </w:pPr>
      <w:r>
        <w:t>}</w:t>
      </w:r>
    </w:p>
    <w:p w:rsidR="003C5B17" w:rsidRDefault="003C5B17" w:rsidP="005D5218">
      <w:pPr>
        <w:ind w:firstLineChars="0"/>
      </w:pPr>
    </w:p>
    <w:p w:rsidR="003C5B17" w:rsidRDefault="003C5B17" w:rsidP="005D5218">
      <w:pPr>
        <w:ind w:firstLineChars="0"/>
      </w:pPr>
    </w:p>
    <w:p w:rsidR="007E5AFF" w:rsidRDefault="007E5AFF" w:rsidP="007E5AFF">
      <w:pPr>
        <w:pStyle w:val="2"/>
      </w:pPr>
      <w:bookmarkStart w:id="13" w:name="_Toc377984848"/>
      <w:r>
        <w:rPr>
          <w:rFonts w:hint="eastAsia"/>
        </w:rPr>
        <w:lastRenderedPageBreak/>
        <w:t>删除功能特性</w:t>
      </w:r>
      <w:r w:rsidR="00525734">
        <w:rPr>
          <w:rFonts w:hint="eastAsia"/>
        </w:rPr>
        <w:t>(</w:t>
      </w:r>
      <w:r w:rsidR="00525734">
        <w:rPr>
          <w:rFonts w:hint="eastAsia"/>
        </w:rPr>
        <w:t>可选</w:t>
      </w:r>
      <w:r w:rsidR="00525734">
        <w:rPr>
          <w:rFonts w:hint="eastAsia"/>
        </w:rPr>
        <w:t>)</w:t>
      </w:r>
      <w:bookmarkEnd w:id="13"/>
    </w:p>
    <w:p w:rsidR="007E5AFF" w:rsidRPr="00792674" w:rsidRDefault="00C06F00" w:rsidP="007E5AFF">
      <w:pPr>
        <w:pStyle w:val="af1"/>
        <w:numPr>
          <w:ilvl w:val="0"/>
          <w:numId w:val="19"/>
        </w:numPr>
        <w:ind w:firstLineChars="0"/>
      </w:pPr>
      <w:r>
        <w:rPr>
          <w:rFonts w:hint="eastAsia"/>
        </w:rPr>
        <w:t>如果没有其他地方用到，可以</w:t>
      </w:r>
      <w:r w:rsidR="00EB6A7C">
        <w:rPr>
          <w:rFonts w:hint="eastAsia"/>
        </w:rPr>
        <w:t>在</w:t>
      </w:r>
      <w:r w:rsidR="00EB6A7C">
        <w:rPr>
          <w:rFonts w:hint="eastAsia"/>
        </w:rPr>
        <w:t>manifest</w:t>
      </w:r>
      <w:r w:rsidR="00EB6A7C">
        <w:rPr>
          <w:rFonts w:hint="eastAsia"/>
        </w:rPr>
        <w:t>文件中</w:t>
      </w:r>
      <w:r w:rsidR="007E5AFF" w:rsidRPr="00144216">
        <w:rPr>
          <w:rFonts w:hint="eastAsia"/>
        </w:rPr>
        <w:t>去除</w:t>
      </w:r>
      <w:r w:rsidR="007E5AFF" w:rsidRPr="00144216">
        <w:rPr>
          <w:rFonts w:hint="eastAsia"/>
        </w:rPr>
        <w:t>android.permission.SYSTEM_ALERT_WINDOW</w:t>
      </w:r>
      <w:r w:rsidR="007E5AFF" w:rsidRPr="00144216">
        <w:rPr>
          <w:rFonts w:hint="eastAsia"/>
        </w:rPr>
        <w:t>的权限要求</w:t>
      </w:r>
    </w:p>
    <w:p w:rsidR="00381756" w:rsidRPr="00432361" w:rsidRDefault="00381756" w:rsidP="00432361">
      <w:pPr>
        <w:ind w:firstLineChars="0"/>
        <w:rPr>
          <w:lang w:val="en-US"/>
        </w:rPr>
      </w:pPr>
    </w:p>
    <w:p w:rsidR="00B21CF3" w:rsidRPr="00E764E9" w:rsidRDefault="00B21CF3" w:rsidP="00DF65E2">
      <w:pPr>
        <w:pStyle w:val="1"/>
        <w:ind w:right="210"/>
        <w:rPr>
          <w:rFonts w:cs="Arial"/>
        </w:rPr>
      </w:pPr>
      <w:bookmarkStart w:id="14" w:name="_Toc377984849"/>
      <w:r w:rsidRPr="00E764E9">
        <w:rPr>
          <w:rFonts w:hint="eastAsia"/>
        </w:rPr>
        <w:t>联系我们</w:t>
      </w:r>
      <w:bookmarkEnd w:id="7"/>
      <w:bookmarkEnd w:id="14"/>
      <w:r w:rsidRPr="00E764E9">
        <w:rPr>
          <w:rFonts w:cs="Arial"/>
        </w:rPr>
        <w:t xml:space="preserve"> </w:t>
      </w:r>
    </w:p>
    <w:p w:rsidR="00B21CF3" w:rsidRPr="00E764E9" w:rsidRDefault="00B21CF3" w:rsidP="00B21CF3">
      <w:r w:rsidRPr="00E764E9">
        <w:rPr>
          <w:rFonts w:hint="eastAsia"/>
        </w:rPr>
        <w:t>如果以上信息无法帮助您解决在开发中遇到的具体问题，请通过以下方式联系我们：</w:t>
      </w:r>
      <w:r w:rsidRPr="00E764E9">
        <w:t xml:space="preserve"> </w:t>
      </w:r>
    </w:p>
    <w:p w:rsidR="00433BEB" w:rsidRDefault="00B21CF3" w:rsidP="00B21CF3">
      <w:r w:rsidRPr="00E764E9">
        <w:rPr>
          <w:rFonts w:hint="eastAsia"/>
        </w:rPr>
        <w:t>邮箱</w:t>
      </w:r>
      <w:r w:rsidRPr="00E764E9">
        <w:t xml:space="preserve">: </w:t>
      </w:r>
      <w:r w:rsidRPr="00E764E9">
        <w:rPr>
          <w:rFonts w:hint="eastAsia"/>
        </w:rPr>
        <w:t xml:space="preserve"> </w:t>
      </w:r>
      <w:hyperlink r:id="rId10" w:history="1">
        <w:r w:rsidR="00433BEB" w:rsidRPr="00B20488">
          <w:rPr>
            <w:rStyle w:val="a7"/>
          </w:rPr>
          <w:t>dev_support@baidu.com</w:t>
        </w:r>
      </w:hyperlink>
    </w:p>
    <w:p w:rsidR="00A73C7E" w:rsidRDefault="00A73C7E" w:rsidP="00B21CF3">
      <w:pPr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324533810</w:t>
      </w:r>
    </w:p>
    <w:p w:rsidR="00B21CF3" w:rsidRPr="00777B1D" w:rsidRDefault="00B21CF3" w:rsidP="00777B1D">
      <w:r w:rsidRPr="00E764E9">
        <w:rPr>
          <w:rFonts w:hint="eastAsia"/>
        </w:rPr>
        <w:t>百度工程师会在第一时间回复您。</w:t>
      </w:r>
      <w:r w:rsidRPr="00E764E9">
        <w:t xml:space="preserve"> </w:t>
      </w:r>
      <w:bookmarkEnd w:id="8"/>
      <w:bookmarkEnd w:id="9"/>
      <w:bookmarkEnd w:id="10"/>
    </w:p>
    <w:sectPr w:rsidR="00B21CF3" w:rsidRPr="00777B1D" w:rsidSect="005E4D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7338"/>
      <w:pgMar w:top="1349" w:right="900" w:bottom="1152" w:left="1771" w:header="720" w:footer="720" w:gutter="0"/>
      <w:cols w:space="720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DF4" w:rsidRDefault="00DE4DF4" w:rsidP="008C31AE">
      <w:r>
        <w:separator/>
      </w:r>
    </w:p>
  </w:endnote>
  <w:endnote w:type="continuationSeparator" w:id="0">
    <w:p w:rsidR="00DE4DF4" w:rsidRDefault="00DE4DF4" w:rsidP="008C3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8C31AE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220F" w:rsidRDefault="00F714E8" w:rsidP="005B220F">
    <w:pPr>
      <w:pStyle w:val="a5"/>
      <w:pBdr>
        <w:top w:val="thinThickSmallGap" w:sz="24" w:space="1" w:color="622423"/>
      </w:pBdr>
      <w:tabs>
        <w:tab w:val="clear" w:pos="4153"/>
        <w:tab w:val="clear" w:pos="8306"/>
        <w:tab w:val="right" w:pos="9235"/>
      </w:tabs>
      <w:ind w:firstLine="360"/>
      <w:rPr>
        <w:rFonts w:ascii="Cambria" w:hAnsi="Cambria"/>
      </w:rPr>
    </w:pPr>
    <w:r>
      <w:rPr>
        <w:rFonts w:ascii="Cambria" w:hAnsi="Cambria" w:hint="eastAsia"/>
        <w:lang w:val="en-US"/>
      </w:rPr>
      <w:t>百度开发者中心</w:t>
    </w:r>
    <w:r w:rsidR="005B220F">
      <w:rPr>
        <w:rFonts w:ascii="Cambria" w:hAnsi="Cambria"/>
        <w:lang w:val="zh-CN"/>
      </w:rPr>
      <w:tab/>
      <w:t xml:space="preserve"> </w:t>
    </w:r>
    <w:fldSimple w:instr=" PAGE   \* MERGEFORMAT ">
      <w:r w:rsidR="009E2AFB" w:rsidRPr="009E2AFB">
        <w:rPr>
          <w:rFonts w:ascii="Cambria" w:hAnsi="Cambria"/>
          <w:noProof/>
          <w:lang w:val="zh-CN"/>
        </w:rPr>
        <w:t>3</w:t>
      </w:r>
    </w:fldSimple>
  </w:p>
  <w:p w:rsidR="00BE7220" w:rsidRPr="005B220F" w:rsidRDefault="00BE7220" w:rsidP="003F5468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DF4" w:rsidRDefault="00DE4DF4" w:rsidP="00D20391">
      <w:r>
        <w:separator/>
      </w:r>
    </w:p>
  </w:footnote>
  <w:footnote w:type="continuationSeparator" w:id="0">
    <w:p w:rsidR="00DE4DF4" w:rsidRDefault="00DE4DF4" w:rsidP="008C31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4D7A4A" w:rsidP="005B220F">
    <w:pPr>
      <w:pStyle w:val="a5"/>
      <w:rPr>
        <w:noProof/>
        <w:sz w:val="21"/>
        <w:szCs w:val="21"/>
      </w:rPr>
    </w:pPr>
    <w:r>
      <w:rPr>
        <w:noProof/>
        <w:sz w:val="21"/>
        <w:szCs w:val="21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4817" type="#_x0000_t32" style="position:absolute;left:0;text-align:left;margin-left:17.45pt;margin-top:26.65pt;width:448pt;height:.7pt;flip:y;z-index:251657728" o:connectortype="straight" strokecolor="#500000" strokeweight="1.25pt"/>
      </w:pict>
    </w:r>
    <w:r w:rsidR="00AA7D28">
      <w:rPr>
        <w:noProof/>
        <w:sz w:val="21"/>
        <w:szCs w:val="21"/>
        <w:lang w:val="en-US"/>
      </w:rPr>
      <w:drawing>
        <wp:inline distT="0" distB="0" distL="0" distR="0">
          <wp:extent cx="893445" cy="287020"/>
          <wp:effectExtent l="19050" t="0" r="1905" b="0"/>
          <wp:docPr id="2" name="图片 2" descr="baidu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baidu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287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B220F">
      <w:rPr>
        <w:rFonts w:hint="eastAsia"/>
        <w:noProof/>
        <w:sz w:val="21"/>
        <w:szCs w:val="21"/>
      </w:rPr>
      <w:t xml:space="preserve">                                     </w:t>
    </w:r>
    <w:r w:rsidR="00EE62AC">
      <w:rPr>
        <w:rFonts w:hint="eastAsia"/>
        <w:noProof/>
        <w:sz w:val="21"/>
        <w:szCs w:val="21"/>
      </w:rPr>
      <w:t xml:space="preserve">        </w:t>
    </w:r>
    <w:r w:rsidR="00EE62AC">
      <w:rPr>
        <w:rFonts w:hint="eastAsia"/>
        <w:noProof/>
      </w:rPr>
      <w:t xml:space="preserve">Push </w:t>
    </w:r>
    <w:r w:rsidR="00BE7220" w:rsidRPr="00B97EF1">
      <w:rPr>
        <w:rFonts w:hint="eastAsia"/>
      </w:rPr>
      <w:t>SDK</w:t>
    </w:r>
    <w:r w:rsidR="008255C0" w:rsidRPr="00B97EF1">
      <w:rPr>
        <w:rFonts w:hint="eastAsia"/>
      </w:rPr>
      <w:t>版本说明</w:t>
    </w:r>
    <w:r w:rsidR="00C448E0" w:rsidRPr="00B97EF1">
      <w:rPr>
        <w:rFonts w:hint="eastAsia"/>
      </w:rPr>
      <w:t>（</w:t>
    </w:r>
    <w:r w:rsidR="00EE62AC">
      <w:rPr>
        <w:rFonts w:hint="eastAsia"/>
      </w:rPr>
      <w:t>Android</w:t>
    </w:r>
    <w:r w:rsidR="00A92864" w:rsidRPr="00B97EF1">
      <w:rPr>
        <w:rFonts w:hint="eastAsia"/>
      </w:rPr>
      <w:t>版</w:t>
    </w:r>
    <w:r w:rsidR="00C448E0" w:rsidRPr="00B97EF1">
      <w:rPr>
        <w:rFonts w:hint="eastAsia"/>
      </w:rPr>
      <w:t>）</w:t>
    </w:r>
  </w:p>
  <w:p w:rsidR="005B220F" w:rsidRPr="007F1A70" w:rsidRDefault="005B220F" w:rsidP="005B220F">
    <w:pPr>
      <w:pStyle w:val="a5"/>
      <w:rPr>
        <w:sz w:val="21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220" w:rsidRDefault="00BE7220" w:rsidP="00B21CF3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D0E38"/>
    <w:multiLevelType w:val="hybridMultilevel"/>
    <w:tmpl w:val="577CC1AA"/>
    <w:lvl w:ilvl="0" w:tplc="BC56C3C8">
      <w:start w:val="4"/>
      <w:numFmt w:val="decimal"/>
      <w:lvlText w:val="%1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2D4A88"/>
    <w:multiLevelType w:val="hybridMultilevel"/>
    <w:tmpl w:val="294A86BC"/>
    <w:lvl w:ilvl="0" w:tplc="2F5E8B3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01A2DA7"/>
    <w:multiLevelType w:val="hybridMultilevel"/>
    <w:tmpl w:val="4B8CAB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407C28"/>
    <w:multiLevelType w:val="hybridMultilevel"/>
    <w:tmpl w:val="91E0BEA6"/>
    <w:lvl w:ilvl="0" w:tplc="4218150E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292728"/>
    <w:multiLevelType w:val="hybridMultilevel"/>
    <w:tmpl w:val="D98C7B88"/>
    <w:lvl w:ilvl="0" w:tplc="0409000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570FF2"/>
    <w:multiLevelType w:val="hybridMultilevel"/>
    <w:tmpl w:val="C4489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2F1909"/>
    <w:multiLevelType w:val="hybridMultilevel"/>
    <w:tmpl w:val="478421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2F5474"/>
    <w:multiLevelType w:val="hybridMultilevel"/>
    <w:tmpl w:val="B434D7DC"/>
    <w:lvl w:ilvl="0" w:tplc="0409000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90A4D79"/>
    <w:multiLevelType w:val="hybridMultilevel"/>
    <w:tmpl w:val="AC2A3396"/>
    <w:lvl w:ilvl="0" w:tplc="37F04F5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522C3ADB"/>
    <w:multiLevelType w:val="hybridMultilevel"/>
    <w:tmpl w:val="849A7412"/>
    <w:lvl w:ilvl="0" w:tplc="5C3611F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DB2E25"/>
    <w:multiLevelType w:val="hybridMultilevel"/>
    <w:tmpl w:val="BC384504"/>
    <w:lvl w:ilvl="0" w:tplc="2A4C2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FC83392"/>
    <w:multiLevelType w:val="hybridMultilevel"/>
    <w:tmpl w:val="5AD4E94E"/>
    <w:lvl w:ilvl="0" w:tplc="0409000F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608C22D1"/>
    <w:multiLevelType w:val="hybridMultilevel"/>
    <w:tmpl w:val="C97AF5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522631"/>
    <w:multiLevelType w:val="hybridMultilevel"/>
    <w:tmpl w:val="E8F0E050"/>
    <w:lvl w:ilvl="0" w:tplc="5ADC06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DB10C4"/>
    <w:multiLevelType w:val="hybridMultilevel"/>
    <w:tmpl w:val="8D300610"/>
    <w:lvl w:ilvl="0" w:tplc="9C3C27CA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6E64A42"/>
    <w:multiLevelType w:val="hybridMultilevel"/>
    <w:tmpl w:val="02420472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9F81E64"/>
    <w:multiLevelType w:val="hybridMultilevel"/>
    <w:tmpl w:val="594069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71071F"/>
    <w:multiLevelType w:val="hybridMultilevel"/>
    <w:tmpl w:val="CCEABF26"/>
    <w:lvl w:ilvl="0" w:tplc="04090001">
      <w:start w:val="2"/>
      <w:numFmt w:val="bullet"/>
      <w:lvlText w:val="-"/>
      <w:lvlJc w:val="left"/>
      <w:pPr>
        <w:ind w:left="1680" w:hanging="420"/>
      </w:pPr>
      <w:rPr>
        <w:rFonts w:ascii="Arial" w:eastAsia="宋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>
    <w:nsid w:val="76A15DD0"/>
    <w:multiLevelType w:val="hybridMultilevel"/>
    <w:tmpl w:val="A1969134"/>
    <w:lvl w:ilvl="0" w:tplc="F1E0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7717E2"/>
    <w:multiLevelType w:val="hybridMultilevel"/>
    <w:tmpl w:val="E0605B3E"/>
    <w:lvl w:ilvl="0" w:tplc="BFEE936C">
      <w:start w:val="1"/>
      <w:numFmt w:val="bullet"/>
      <w:lvlText w:val="-"/>
      <w:lvlJc w:val="left"/>
      <w:pPr>
        <w:ind w:left="126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79DF3ACD"/>
    <w:multiLevelType w:val="multilevel"/>
    <w:tmpl w:val="39A6281A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4"/>
  </w:num>
  <w:num w:numId="3">
    <w:abstractNumId w:val="3"/>
  </w:num>
  <w:num w:numId="4">
    <w:abstractNumId w:val="14"/>
  </w:num>
  <w:num w:numId="5">
    <w:abstractNumId w:val="7"/>
  </w:num>
  <w:num w:numId="6">
    <w:abstractNumId w:val="17"/>
  </w:num>
  <w:num w:numId="7">
    <w:abstractNumId w:val="11"/>
  </w:num>
  <w:num w:numId="8">
    <w:abstractNumId w:val="8"/>
  </w:num>
  <w:num w:numId="9">
    <w:abstractNumId w:val="0"/>
  </w:num>
  <w:num w:numId="10">
    <w:abstractNumId w:val="20"/>
  </w:num>
  <w:num w:numId="11">
    <w:abstractNumId w:val="20"/>
  </w:num>
  <w:num w:numId="12">
    <w:abstractNumId w:val="6"/>
  </w:num>
  <w:num w:numId="13">
    <w:abstractNumId w:val="15"/>
  </w:num>
  <w:num w:numId="14">
    <w:abstractNumId w:val="19"/>
  </w:num>
  <w:num w:numId="15">
    <w:abstractNumId w:val="2"/>
  </w:num>
  <w:num w:numId="16">
    <w:abstractNumId w:val="5"/>
  </w:num>
  <w:num w:numId="17">
    <w:abstractNumId w:val="12"/>
  </w:num>
  <w:num w:numId="18">
    <w:abstractNumId w:val="13"/>
  </w:num>
  <w:num w:numId="19">
    <w:abstractNumId w:val="10"/>
  </w:num>
  <w:num w:numId="20">
    <w:abstractNumId w:val="16"/>
  </w:num>
  <w:num w:numId="21">
    <w:abstractNumId w:val="9"/>
  </w:num>
  <w:num w:numId="22">
    <w:abstractNumId w:val="1"/>
  </w:num>
  <w:num w:numId="23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attachedTemplate r:id="rId1"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03426"/>
    <o:shapelayout v:ext="edit">
      <o:idmap v:ext="edit" data="34"/>
      <o:rules v:ext="edit">
        <o:r id="V:Rule2" type="connector" idref="#_x0000_s348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8AC"/>
    <w:rsid w:val="00000705"/>
    <w:rsid w:val="0000149D"/>
    <w:rsid w:val="00001FAD"/>
    <w:rsid w:val="00012008"/>
    <w:rsid w:val="000158D0"/>
    <w:rsid w:val="0001631E"/>
    <w:rsid w:val="00016681"/>
    <w:rsid w:val="0002017D"/>
    <w:rsid w:val="00021403"/>
    <w:rsid w:val="00024E97"/>
    <w:rsid w:val="00026D11"/>
    <w:rsid w:val="00027021"/>
    <w:rsid w:val="00032A50"/>
    <w:rsid w:val="00041F7B"/>
    <w:rsid w:val="000557F7"/>
    <w:rsid w:val="000603EC"/>
    <w:rsid w:val="0006596D"/>
    <w:rsid w:val="000661DC"/>
    <w:rsid w:val="00070222"/>
    <w:rsid w:val="00070BFC"/>
    <w:rsid w:val="00074AEB"/>
    <w:rsid w:val="00074BA8"/>
    <w:rsid w:val="00077EE2"/>
    <w:rsid w:val="00087103"/>
    <w:rsid w:val="00096499"/>
    <w:rsid w:val="00096F38"/>
    <w:rsid w:val="00097E6F"/>
    <w:rsid w:val="000A5E51"/>
    <w:rsid w:val="000A5F96"/>
    <w:rsid w:val="000B3485"/>
    <w:rsid w:val="000B54A1"/>
    <w:rsid w:val="000C56AE"/>
    <w:rsid w:val="000C66E5"/>
    <w:rsid w:val="000C76B5"/>
    <w:rsid w:val="000C7CDA"/>
    <w:rsid w:val="000D1A61"/>
    <w:rsid w:val="000D66C9"/>
    <w:rsid w:val="000E0529"/>
    <w:rsid w:val="000E2998"/>
    <w:rsid w:val="000E3D97"/>
    <w:rsid w:val="000E3F22"/>
    <w:rsid w:val="000E4EC9"/>
    <w:rsid w:val="00101788"/>
    <w:rsid w:val="00101FEC"/>
    <w:rsid w:val="00102AB4"/>
    <w:rsid w:val="0010363C"/>
    <w:rsid w:val="00103699"/>
    <w:rsid w:val="00105A08"/>
    <w:rsid w:val="0011173C"/>
    <w:rsid w:val="00114273"/>
    <w:rsid w:val="001157E2"/>
    <w:rsid w:val="0011620A"/>
    <w:rsid w:val="001218B6"/>
    <w:rsid w:val="00127B46"/>
    <w:rsid w:val="00134ABA"/>
    <w:rsid w:val="001352C4"/>
    <w:rsid w:val="0014406B"/>
    <w:rsid w:val="00144216"/>
    <w:rsid w:val="00153A46"/>
    <w:rsid w:val="00153F5F"/>
    <w:rsid w:val="00155DC4"/>
    <w:rsid w:val="00164195"/>
    <w:rsid w:val="001704B7"/>
    <w:rsid w:val="001724F8"/>
    <w:rsid w:val="0017570A"/>
    <w:rsid w:val="00185F37"/>
    <w:rsid w:val="001913A3"/>
    <w:rsid w:val="00194904"/>
    <w:rsid w:val="00194C72"/>
    <w:rsid w:val="001B7F58"/>
    <w:rsid w:val="001D156D"/>
    <w:rsid w:val="001D43CF"/>
    <w:rsid w:val="001D641A"/>
    <w:rsid w:val="001E1A37"/>
    <w:rsid w:val="001F009B"/>
    <w:rsid w:val="001F024C"/>
    <w:rsid w:val="001F2D29"/>
    <w:rsid w:val="001F5DF7"/>
    <w:rsid w:val="00204384"/>
    <w:rsid w:val="00204B60"/>
    <w:rsid w:val="00207F5A"/>
    <w:rsid w:val="002157DC"/>
    <w:rsid w:val="002220C2"/>
    <w:rsid w:val="0022373A"/>
    <w:rsid w:val="002258AA"/>
    <w:rsid w:val="0023456D"/>
    <w:rsid w:val="00234B0B"/>
    <w:rsid w:val="00235289"/>
    <w:rsid w:val="00236A9F"/>
    <w:rsid w:val="00237F7F"/>
    <w:rsid w:val="00242069"/>
    <w:rsid w:val="00242195"/>
    <w:rsid w:val="002421D3"/>
    <w:rsid w:val="00243621"/>
    <w:rsid w:val="0024681C"/>
    <w:rsid w:val="00254314"/>
    <w:rsid w:val="00260802"/>
    <w:rsid w:val="0026139A"/>
    <w:rsid w:val="00261EFF"/>
    <w:rsid w:val="00263787"/>
    <w:rsid w:val="002637B3"/>
    <w:rsid w:val="002648DC"/>
    <w:rsid w:val="00264A33"/>
    <w:rsid w:val="0026565F"/>
    <w:rsid w:val="0027454D"/>
    <w:rsid w:val="00275C10"/>
    <w:rsid w:val="00280858"/>
    <w:rsid w:val="002861C7"/>
    <w:rsid w:val="00292669"/>
    <w:rsid w:val="002A37DC"/>
    <w:rsid w:val="002A4D3C"/>
    <w:rsid w:val="002B29F7"/>
    <w:rsid w:val="002C20FF"/>
    <w:rsid w:val="002C59AF"/>
    <w:rsid w:val="002C6674"/>
    <w:rsid w:val="002D0AA7"/>
    <w:rsid w:val="002D1152"/>
    <w:rsid w:val="002D507F"/>
    <w:rsid w:val="002D606C"/>
    <w:rsid w:val="002D7CFB"/>
    <w:rsid w:val="002E034E"/>
    <w:rsid w:val="002E420A"/>
    <w:rsid w:val="002E492C"/>
    <w:rsid w:val="002F0C9D"/>
    <w:rsid w:val="002F24DC"/>
    <w:rsid w:val="002F3594"/>
    <w:rsid w:val="002F7E91"/>
    <w:rsid w:val="00300970"/>
    <w:rsid w:val="00301E1E"/>
    <w:rsid w:val="00303DBE"/>
    <w:rsid w:val="00311236"/>
    <w:rsid w:val="00312003"/>
    <w:rsid w:val="003128F6"/>
    <w:rsid w:val="00314120"/>
    <w:rsid w:val="00316760"/>
    <w:rsid w:val="00321986"/>
    <w:rsid w:val="00321F10"/>
    <w:rsid w:val="00331682"/>
    <w:rsid w:val="00332B46"/>
    <w:rsid w:val="0033502F"/>
    <w:rsid w:val="00337767"/>
    <w:rsid w:val="0034187E"/>
    <w:rsid w:val="00347491"/>
    <w:rsid w:val="003534EB"/>
    <w:rsid w:val="003611A6"/>
    <w:rsid w:val="00373909"/>
    <w:rsid w:val="00377633"/>
    <w:rsid w:val="00381756"/>
    <w:rsid w:val="003819DE"/>
    <w:rsid w:val="003823D0"/>
    <w:rsid w:val="00390712"/>
    <w:rsid w:val="00392513"/>
    <w:rsid w:val="003A0020"/>
    <w:rsid w:val="003A1206"/>
    <w:rsid w:val="003A6C97"/>
    <w:rsid w:val="003A7D07"/>
    <w:rsid w:val="003B47BC"/>
    <w:rsid w:val="003B4A30"/>
    <w:rsid w:val="003C3BD4"/>
    <w:rsid w:val="003C5B17"/>
    <w:rsid w:val="003C6EF0"/>
    <w:rsid w:val="003D1B8A"/>
    <w:rsid w:val="003E09F8"/>
    <w:rsid w:val="003E7EF0"/>
    <w:rsid w:val="003F3DE3"/>
    <w:rsid w:val="003F4380"/>
    <w:rsid w:val="003F5468"/>
    <w:rsid w:val="003F5F50"/>
    <w:rsid w:val="00400192"/>
    <w:rsid w:val="004024EB"/>
    <w:rsid w:val="0040275D"/>
    <w:rsid w:val="00410471"/>
    <w:rsid w:val="004108AC"/>
    <w:rsid w:val="004153AF"/>
    <w:rsid w:val="00417DF4"/>
    <w:rsid w:val="00425732"/>
    <w:rsid w:val="004308F3"/>
    <w:rsid w:val="00432361"/>
    <w:rsid w:val="00433BEB"/>
    <w:rsid w:val="00437238"/>
    <w:rsid w:val="004450F7"/>
    <w:rsid w:val="00445B1F"/>
    <w:rsid w:val="00445C5A"/>
    <w:rsid w:val="00447F67"/>
    <w:rsid w:val="00450065"/>
    <w:rsid w:val="004550E4"/>
    <w:rsid w:val="00460038"/>
    <w:rsid w:val="00463185"/>
    <w:rsid w:val="0046560E"/>
    <w:rsid w:val="00466EDE"/>
    <w:rsid w:val="004736D0"/>
    <w:rsid w:val="0047425C"/>
    <w:rsid w:val="004836EA"/>
    <w:rsid w:val="00486749"/>
    <w:rsid w:val="004914DA"/>
    <w:rsid w:val="00492D41"/>
    <w:rsid w:val="004932F9"/>
    <w:rsid w:val="0049627C"/>
    <w:rsid w:val="004A3952"/>
    <w:rsid w:val="004A4E85"/>
    <w:rsid w:val="004A6384"/>
    <w:rsid w:val="004B0E73"/>
    <w:rsid w:val="004B4077"/>
    <w:rsid w:val="004B633A"/>
    <w:rsid w:val="004B7372"/>
    <w:rsid w:val="004C0D90"/>
    <w:rsid w:val="004C48F0"/>
    <w:rsid w:val="004C784F"/>
    <w:rsid w:val="004D2564"/>
    <w:rsid w:val="004D6D3B"/>
    <w:rsid w:val="004D7A4A"/>
    <w:rsid w:val="004E2E0E"/>
    <w:rsid w:val="004E4C20"/>
    <w:rsid w:val="004E5011"/>
    <w:rsid w:val="004F39E8"/>
    <w:rsid w:val="004F6D1B"/>
    <w:rsid w:val="004F7991"/>
    <w:rsid w:val="00502476"/>
    <w:rsid w:val="0051410C"/>
    <w:rsid w:val="005161CA"/>
    <w:rsid w:val="00516A84"/>
    <w:rsid w:val="00521D55"/>
    <w:rsid w:val="00523A50"/>
    <w:rsid w:val="00523B79"/>
    <w:rsid w:val="00523F16"/>
    <w:rsid w:val="00525734"/>
    <w:rsid w:val="00525E8A"/>
    <w:rsid w:val="00525F13"/>
    <w:rsid w:val="00526486"/>
    <w:rsid w:val="00526A26"/>
    <w:rsid w:val="00527A3A"/>
    <w:rsid w:val="00534CD2"/>
    <w:rsid w:val="0053662B"/>
    <w:rsid w:val="00540003"/>
    <w:rsid w:val="00540E3A"/>
    <w:rsid w:val="00542F3E"/>
    <w:rsid w:val="00546B09"/>
    <w:rsid w:val="0054766C"/>
    <w:rsid w:val="0055325A"/>
    <w:rsid w:val="00555CF1"/>
    <w:rsid w:val="00560449"/>
    <w:rsid w:val="00560CFA"/>
    <w:rsid w:val="00560ED7"/>
    <w:rsid w:val="00563A49"/>
    <w:rsid w:val="00564A18"/>
    <w:rsid w:val="00566830"/>
    <w:rsid w:val="0057283F"/>
    <w:rsid w:val="00575298"/>
    <w:rsid w:val="00581179"/>
    <w:rsid w:val="005839D5"/>
    <w:rsid w:val="00585F2F"/>
    <w:rsid w:val="00587507"/>
    <w:rsid w:val="005909C7"/>
    <w:rsid w:val="0059130C"/>
    <w:rsid w:val="00595C11"/>
    <w:rsid w:val="00596B47"/>
    <w:rsid w:val="005A3173"/>
    <w:rsid w:val="005B1B5D"/>
    <w:rsid w:val="005B220F"/>
    <w:rsid w:val="005B29C0"/>
    <w:rsid w:val="005B3A60"/>
    <w:rsid w:val="005B3D38"/>
    <w:rsid w:val="005B56CF"/>
    <w:rsid w:val="005B5E0F"/>
    <w:rsid w:val="005B6C77"/>
    <w:rsid w:val="005C4CA0"/>
    <w:rsid w:val="005C7B4E"/>
    <w:rsid w:val="005D0055"/>
    <w:rsid w:val="005D1783"/>
    <w:rsid w:val="005D5218"/>
    <w:rsid w:val="005E2174"/>
    <w:rsid w:val="005E2FCD"/>
    <w:rsid w:val="005E4D25"/>
    <w:rsid w:val="005E77E0"/>
    <w:rsid w:val="005F0B94"/>
    <w:rsid w:val="005F27E3"/>
    <w:rsid w:val="005F55B6"/>
    <w:rsid w:val="00604155"/>
    <w:rsid w:val="00605760"/>
    <w:rsid w:val="0060605B"/>
    <w:rsid w:val="00607E76"/>
    <w:rsid w:val="00607FF7"/>
    <w:rsid w:val="00612A15"/>
    <w:rsid w:val="00620603"/>
    <w:rsid w:val="00620F08"/>
    <w:rsid w:val="0062191F"/>
    <w:rsid w:val="006257C5"/>
    <w:rsid w:val="00625905"/>
    <w:rsid w:val="006259FE"/>
    <w:rsid w:val="00627A3C"/>
    <w:rsid w:val="006318E5"/>
    <w:rsid w:val="0063207B"/>
    <w:rsid w:val="00632899"/>
    <w:rsid w:val="0063525D"/>
    <w:rsid w:val="00642DA6"/>
    <w:rsid w:val="00645DDF"/>
    <w:rsid w:val="0064643F"/>
    <w:rsid w:val="006523F8"/>
    <w:rsid w:val="006547F6"/>
    <w:rsid w:val="006601DD"/>
    <w:rsid w:val="00661136"/>
    <w:rsid w:val="00662167"/>
    <w:rsid w:val="00665A00"/>
    <w:rsid w:val="00683285"/>
    <w:rsid w:val="00691646"/>
    <w:rsid w:val="00695051"/>
    <w:rsid w:val="006A1D57"/>
    <w:rsid w:val="006A353F"/>
    <w:rsid w:val="006A65E1"/>
    <w:rsid w:val="006B7040"/>
    <w:rsid w:val="006C0947"/>
    <w:rsid w:val="006C20D3"/>
    <w:rsid w:val="006C32BB"/>
    <w:rsid w:val="006C56B9"/>
    <w:rsid w:val="006D06D7"/>
    <w:rsid w:val="006D190B"/>
    <w:rsid w:val="006D2492"/>
    <w:rsid w:val="006D2BEE"/>
    <w:rsid w:val="006D4FD0"/>
    <w:rsid w:val="006D56B2"/>
    <w:rsid w:val="006E3C52"/>
    <w:rsid w:val="006E4907"/>
    <w:rsid w:val="006E4E46"/>
    <w:rsid w:val="006F25C8"/>
    <w:rsid w:val="006F40BE"/>
    <w:rsid w:val="006F6292"/>
    <w:rsid w:val="006F6C3D"/>
    <w:rsid w:val="006F76F8"/>
    <w:rsid w:val="00700998"/>
    <w:rsid w:val="00701FB1"/>
    <w:rsid w:val="007032C0"/>
    <w:rsid w:val="007034A0"/>
    <w:rsid w:val="00707132"/>
    <w:rsid w:val="0071261F"/>
    <w:rsid w:val="00717004"/>
    <w:rsid w:val="007229F5"/>
    <w:rsid w:val="00723186"/>
    <w:rsid w:val="00723263"/>
    <w:rsid w:val="00731082"/>
    <w:rsid w:val="00732C95"/>
    <w:rsid w:val="007340EE"/>
    <w:rsid w:val="00740793"/>
    <w:rsid w:val="00743B7A"/>
    <w:rsid w:val="00744DE1"/>
    <w:rsid w:val="00747262"/>
    <w:rsid w:val="00755431"/>
    <w:rsid w:val="00762211"/>
    <w:rsid w:val="00762703"/>
    <w:rsid w:val="00763A0D"/>
    <w:rsid w:val="00764CCC"/>
    <w:rsid w:val="0076543B"/>
    <w:rsid w:val="00765871"/>
    <w:rsid w:val="00773257"/>
    <w:rsid w:val="00773F8F"/>
    <w:rsid w:val="00774E0B"/>
    <w:rsid w:val="00775421"/>
    <w:rsid w:val="00776812"/>
    <w:rsid w:val="00777B1D"/>
    <w:rsid w:val="00780698"/>
    <w:rsid w:val="007817F0"/>
    <w:rsid w:val="00782991"/>
    <w:rsid w:val="00782E91"/>
    <w:rsid w:val="00792674"/>
    <w:rsid w:val="0079511E"/>
    <w:rsid w:val="007A15A9"/>
    <w:rsid w:val="007A15DB"/>
    <w:rsid w:val="007A16E6"/>
    <w:rsid w:val="007A26F2"/>
    <w:rsid w:val="007A2F6D"/>
    <w:rsid w:val="007A4110"/>
    <w:rsid w:val="007B07C4"/>
    <w:rsid w:val="007B0C55"/>
    <w:rsid w:val="007B3CB5"/>
    <w:rsid w:val="007B4444"/>
    <w:rsid w:val="007B4CFB"/>
    <w:rsid w:val="007B6994"/>
    <w:rsid w:val="007C24B5"/>
    <w:rsid w:val="007C3550"/>
    <w:rsid w:val="007C4695"/>
    <w:rsid w:val="007C57F6"/>
    <w:rsid w:val="007C5B21"/>
    <w:rsid w:val="007D2FF9"/>
    <w:rsid w:val="007D4275"/>
    <w:rsid w:val="007D6470"/>
    <w:rsid w:val="007D65F2"/>
    <w:rsid w:val="007E5AFF"/>
    <w:rsid w:val="007E7E5F"/>
    <w:rsid w:val="007F1A70"/>
    <w:rsid w:val="007F3778"/>
    <w:rsid w:val="007F4067"/>
    <w:rsid w:val="007F51B3"/>
    <w:rsid w:val="007F7BDB"/>
    <w:rsid w:val="00807D5B"/>
    <w:rsid w:val="00814B0D"/>
    <w:rsid w:val="008152A3"/>
    <w:rsid w:val="00817916"/>
    <w:rsid w:val="00821EE9"/>
    <w:rsid w:val="00822440"/>
    <w:rsid w:val="008255B9"/>
    <w:rsid w:val="008255C0"/>
    <w:rsid w:val="008274AF"/>
    <w:rsid w:val="00832813"/>
    <w:rsid w:val="008334FA"/>
    <w:rsid w:val="00837984"/>
    <w:rsid w:val="00837FD0"/>
    <w:rsid w:val="00843197"/>
    <w:rsid w:val="008432B9"/>
    <w:rsid w:val="00845059"/>
    <w:rsid w:val="00845AE3"/>
    <w:rsid w:val="00853025"/>
    <w:rsid w:val="00862D15"/>
    <w:rsid w:val="00863EEC"/>
    <w:rsid w:val="008656CE"/>
    <w:rsid w:val="00871930"/>
    <w:rsid w:val="0087309C"/>
    <w:rsid w:val="00884658"/>
    <w:rsid w:val="00884D36"/>
    <w:rsid w:val="008860B7"/>
    <w:rsid w:val="00893025"/>
    <w:rsid w:val="00895975"/>
    <w:rsid w:val="008971D3"/>
    <w:rsid w:val="00897A4B"/>
    <w:rsid w:val="008A05F8"/>
    <w:rsid w:val="008A1B84"/>
    <w:rsid w:val="008B102A"/>
    <w:rsid w:val="008B1C0D"/>
    <w:rsid w:val="008B2F87"/>
    <w:rsid w:val="008B46E5"/>
    <w:rsid w:val="008C2EB6"/>
    <w:rsid w:val="008C31AE"/>
    <w:rsid w:val="008D1E39"/>
    <w:rsid w:val="008D3536"/>
    <w:rsid w:val="008E05A6"/>
    <w:rsid w:val="008E0C64"/>
    <w:rsid w:val="008E4375"/>
    <w:rsid w:val="008F0E64"/>
    <w:rsid w:val="008F63C3"/>
    <w:rsid w:val="00902E59"/>
    <w:rsid w:val="009035BE"/>
    <w:rsid w:val="009079CF"/>
    <w:rsid w:val="0092141B"/>
    <w:rsid w:val="00923987"/>
    <w:rsid w:val="00925575"/>
    <w:rsid w:val="0092697D"/>
    <w:rsid w:val="00927645"/>
    <w:rsid w:val="00930391"/>
    <w:rsid w:val="00930568"/>
    <w:rsid w:val="0093544C"/>
    <w:rsid w:val="00937E4A"/>
    <w:rsid w:val="009429FD"/>
    <w:rsid w:val="00942A63"/>
    <w:rsid w:val="00942C28"/>
    <w:rsid w:val="00944751"/>
    <w:rsid w:val="00945622"/>
    <w:rsid w:val="00951597"/>
    <w:rsid w:val="00953DC3"/>
    <w:rsid w:val="0095536F"/>
    <w:rsid w:val="00956969"/>
    <w:rsid w:val="00957E90"/>
    <w:rsid w:val="00963B0F"/>
    <w:rsid w:val="009648E4"/>
    <w:rsid w:val="009672E6"/>
    <w:rsid w:val="00970BFE"/>
    <w:rsid w:val="00972341"/>
    <w:rsid w:val="009728D6"/>
    <w:rsid w:val="00974AA8"/>
    <w:rsid w:val="009768DA"/>
    <w:rsid w:val="00982B9E"/>
    <w:rsid w:val="009861D7"/>
    <w:rsid w:val="0098753E"/>
    <w:rsid w:val="009917FD"/>
    <w:rsid w:val="00994327"/>
    <w:rsid w:val="00997373"/>
    <w:rsid w:val="009A0F55"/>
    <w:rsid w:val="009A64D3"/>
    <w:rsid w:val="009A7AE0"/>
    <w:rsid w:val="009B0A7C"/>
    <w:rsid w:val="009B17BE"/>
    <w:rsid w:val="009B7186"/>
    <w:rsid w:val="009C3C82"/>
    <w:rsid w:val="009C3E38"/>
    <w:rsid w:val="009C4271"/>
    <w:rsid w:val="009C797C"/>
    <w:rsid w:val="009D2AFC"/>
    <w:rsid w:val="009D5319"/>
    <w:rsid w:val="009E124A"/>
    <w:rsid w:val="009E1E14"/>
    <w:rsid w:val="009E2AFB"/>
    <w:rsid w:val="009E586D"/>
    <w:rsid w:val="009E7E12"/>
    <w:rsid w:val="009F03D6"/>
    <w:rsid w:val="009F36EF"/>
    <w:rsid w:val="009F43A2"/>
    <w:rsid w:val="009F708F"/>
    <w:rsid w:val="00A00E5A"/>
    <w:rsid w:val="00A00FD0"/>
    <w:rsid w:val="00A02BC3"/>
    <w:rsid w:val="00A054ED"/>
    <w:rsid w:val="00A10569"/>
    <w:rsid w:val="00A14FD2"/>
    <w:rsid w:val="00A15D24"/>
    <w:rsid w:val="00A17A4B"/>
    <w:rsid w:val="00A2020D"/>
    <w:rsid w:val="00A22AEC"/>
    <w:rsid w:val="00A22CBF"/>
    <w:rsid w:val="00A34F7C"/>
    <w:rsid w:val="00A41741"/>
    <w:rsid w:val="00A44A2E"/>
    <w:rsid w:val="00A46D91"/>
    <w:rsid w:val="00A4742C"/>
    <w:rsid w:val="00A53901"/>
    <w:rsid w:val="00A546E9"/>
    <w:rsid w:val="00A5559B"/>
    <w:rsid w:val="00A5694E"/>
    <w:rsid w:val="00A577FD"/>
    <w:rsid w:val="00A62337"/>
    <w:rsid w:val="00A73C7E"/>
    <w:rsid w:val="00A7747D"/>
    <w:rsid w:val="00A81A89"/>
    <w:rsid w:val="00A8206F"/>
    <w:rsid w:val="00A86788"/>
    <w:rsid w:val="00A9267D"/>
    <w:rsid w:val="00A92864"/>
    <w:rsid w:val="00A950B6"/>
    <w:rsid w:val="00A953CF"/>
    <w:rsid w:val="00AA2047"/>
    <w:rsid w:val="00AA20FD"/>
    <w:rsid w:val="00AA76F3"/>
    <w:rsid w:val="00AA7743"/>
    <w:rsid w:val="00AA7D28"/>
    <w:rsid w:val="00AB6C42"/>
    <w:rsid w:val="00AC5145"/>
    <w:rsid w:val="00AC547C"/>
    <w:rsid w:val="00AC7634"/>
    <w:rsid w:val="00AD1CBC"/>
    <w:rsid w:val="00AD25F8"/>
    <w:rsid w:val="00AD3EBD"/>
    <w:rsid w:val="00AD44DC"/>
    <w:rsid w:val="00AD58B7"/>
    <w:rsid w:val="00AD639E"/>
    <w:rsid w:val="00AD730A"/>
    <w:rsid w:val="00AD78D6"/>
    <w:rsid w:val="00AE094F"/>
    <w:rsid w:val="00AE207D"/>
    <w:rsid w:val="00AE389C"/>
    <w:rsid w:val="00AF31D4"/>
    <w:rsid w:val="00AF3829"/>
    <w:rsid w:val="00AF59CF"/>
    <w:rsid w:val="00B01732"/>
    <w:rsid w:val="00B0367D"/>
    <w:rsid w:val="00B05842"/>
    <w:rsid w:val="00B05E4F"/>
    <w:rsid w:val="00B105B9"/>
    <w:rsid w:val="00B16B11"/>
    <w:rsid w:val="00B20FF1"/>
    <w:rsid w:val="00B21CF3"/>
    <w:rsid w:val="00B24FAD"/>
    <w:rsid w:val="00B338D1"/>
    <w:rsid w:val="00B34982"/>
    <w:rsid w:val="00B37B10"/>
    <w:rsid w:val="00B42344"/>
    <w:rsid w:val="00B5385D"/>
    <w:rsid w:val="00B551A7"/>
    <w:rsid w:val="00B6602D"/>
    <w:rsid w:val="00B70F55"/>
    <w:rsid w:val="00B72E45"/>
    <w:rsid w:val="00B80A8F"/>
    <w:rsid w:val="00B811C1"/>
    <w:rsid w:val="00B87442"/>
    <w:rsid w:val="00B941B5"/>
    <w:rsid w:val="00B94360"/>
    <w:rsid w:val="00B97EF1"/>
    <w:rsid w:val="00BA5B7E"/>
    <w:rsid w:val="00BB01BE"/>
    <w:rsid w:val="00BB147F"/>
    <w:rsid w:val="00BC490B"/>
    <w:rsid w:val="00BC4F72"/>
    <w:rsid w:val="00BC6818"/>
    <w:rsid w:val="00BD27CF"/>
    <w:rsid w:val="00BE0C98"/>
    <w:rsid w:val="00BE480C"/>
    <w:rsid w:val="00BE4832"/>
    <w:rsid w:val="00BE7220"/>
    <w:rsid w:val="00BE753E"/>
    <w:rsid w:val="00BF2961"/>
    <w:rsid w:val="00BF2E3C"/>
    <w:rsid w:val="00BF4924"/>
    <w:rsid w:val="00BF6773"/>
    <w:rsid w:val="00BF69D9"/>
    <w:rsid w:val="00BF7FED"/>
    <w:rsid w:val="00C010A9"/>
    <w:rsid w:val="00C01491"/>
    <w:rsid w:val="00C02451"/>
    <w:rsid w:val="00C02B0E"/>
    <w:rsid w:val="00C06F00"/>
    <w:rsid w:val="00C070BE"/>
    <w:rsid w:val="00C07EC2"/>
    <w:rsid w:val="00C10F73"/>
    <w:rsid w:val="00C12587"/>
    <w:rsid w:val="00C20232"/>
    <w:rsid w:val="00C2040F"/>
    <w:rsid w:val="00C2284F"/>
    <w:rsid w:val="00C23DB9"/>
    <w:rsid w:val="00C24146"/>
    <w:rsid w:val="00C24869"/>
    <w:rsid w:val="00C25A31"/>
    <w:rsid w:val="00C34608"/>
    <w:rsid w:val="00C3620D"/>
    <w:rsid w:val="00C37398"/>
    <w:rsid w:val="00C406EF"/>
    <w:rsid w:val="00C40B2B"/>
    <w:rsid w:val="00C42F38"/>
    <w:rsid w:val="00C44569"/>
    <w:rsid w:val="00C448E0"/>
    <w:rsid w:val="00C45D83"/>
    <w:rsid w:val="00C5667A"/>
    <w:rsid w:val="00C65519"/>
    <w:rsid w:val="00C718AE"/>
    <w:rsid w:val="00C725CD"/>
    <w:rsid w:val="00C73670"/>
    <w:rsid w:val="00C761DA"/>
    <w:rsid w:val="00C76216"/>
    <w:rsid w:val="00C84886"/>
    <w:rsid w:val="00C8667D"/>
    <w:rsid w:val="00C879DA"/>
    <w:rsid w:val="00C92954"/>
    <w:rsid w:val="00C931B6"/>
    <w:rsid w:val="00C962CF"/>
    <w:rsid w:val="00CA1215"/>
    <w:rsid w:val="00CA5BA9"/>
    <w:rsid w:val="00CA7295"/>
    <w:rsid w:val="00CB0573"/>
    <w:rsid w:val="00CB6100"/>
    <w:rsid w:val="00CB7425"/>
    <w:rsid w:val="00CC3089"/>
    <w:rsid w:val="00CC3628"/>
    <w:rsid w:val="00CC723A"/>
    <w:rsid w:val="00CD1712"/>
    <w:rsid w:val="00CD7A61"/>
    <w:rsid w:val="00CE016B"/>
    <w:rsid w:val="00CE18B5"/>
    <w:rsid w:val="00CF183E"/>
    <w:rsid w:val="00CF6C40"/>
    <w:rsid w:val="00D039F7"/>
    <w:rsid w:val="00D07403"/>
    <w:rsid w:val="00D1471E"/>
    <w:rsid w:val="00D17BAF"/>
    <w:rsid w:val="00D20391"/>
    <w:rsid w:val="00D215E8"/>
    <w:rsid w:val="00D21E56"/>
    <w:rsid w:val="00D2313F"/>
    <w:rsid w:val="00D2555B"/>
    <w:rsid w:val="00D27351"/>
    <w:rsid w:val="00D27EA4"/>
    <w:rsid w:val="00D42D52"/>
    <w:rsid w:val="00D46509"/>
    <w:rsid w:val="00D500EE"/>
    <w:rsid w:val="00D51104"/>
    <w:rsid w:val="00D5176B"/>
    <w:rsid w:val="00D51C76"/>
    <w:rsid w:val="00D62355"/>
    <w:rsid w:val="00D703C4"/>
    <w:rsid w:val="00D713CC"/>
    <w:rsid w:val="00D74903"/>
    <w:rsid w:val="00D77D84"/>
    <w:rsid w:val="00D85245"/>
    <w:rsid w:val="00D873D5"/>
    <w:rsid w:val="00D87466"/>
    <w:rsid w:val="00D926A6"/>
    <w:rsid w:val="00D9524B"/>
    <w:rsid w:val="00D9578B"/>
    <w:rsid w:val="00DA4C57"/>
    <w:rsid w:val="00DA6E1C"/>
    <w:rsid w:val="00DB1BE6"/>
    <w:rsid w:val="00DB2844"/>
    <w:rsid w:val="00DB2A98"/>
    <w:rsid w:val="00DB4317"/>
    <w:rsid w:val="00DB45B1"/>
    <w:rsid w:val="00DC42CA"/>
    <w:rsid w:val="00DC4FF9"/>
    <w:rsid w:val="00DE0D06"/>
    <w:rsid w:val="00DE1A31"/>
    <w:rsid w:val="00DE2053"/>
    <w:rsid w:val="00DE4DF4"/>
    <w:rsid w:val="00DF038B"/>
    <w:rsid w:val="00DF088F"/>
    <w:rsid w:val="00DF2F98"/>
    <w:rsid w:val="00DF65E2"/>
    <w:rsid w:val="00DF7700"/>
    <w:rsid w:val="00E00962"/>
    <w:rsid w:val="00E060C5"/>
    <w:rsid w:val="00E075B2"/>
    <w:rsid w:val="00E07C2A"/>
    <w:rsid w:val="00E11F35"/>
    <w:rsid w:val="00E16966"/>
    <w:rsid w:val="00E16B89"/>
    <w:rsid w:val="00E17255"/>
    <w:rsid w:val="00E219BE"/>
    <w:rsid w:val="00E2236D"/>
    <w:rsid w:val="00E322D2"/>
    <w:rsid w:val="00E33E53"/>
    <w:rsid w:val="00E343F4"/>
    <w:rsid w:val="00E366C0"/>
    <w:rsid w:val="00E41E87"/>
    <w:rsid w:val="00E449DF"/>
    <w:rsid w:val="00E46B73"/>
    <w:rsid w:val="00E50555"/>
    <w:rsid w:val="00E50EA2"/>
    <w:rsid w:val="00E5177E"/>
    <w:rsid w:val="00E629F1"/>
    <w:rsid w:val="00E715DF"/>
    <w:rsid w:val="00E725DD"/>
    <w:rsid w:val="00E73DF6"/>
    <w:rsid w:val="00E76194"/>
    <w:rsid w:val="00E764E9"/>
    <w:rsid w:val="00E84AB1"/>
    <w:rsid w:val="00E85AAD"/>
    <w:rsid w:val="00E91A65"/>
    <w:rsid w:val="00E95CE9"/>
    <w:rsid w:val="00EA0B4B"/>
    <w:rsid w:val="00EB2C17"/>
    <w:rsid w:val="00EB6A7C"/>
    <w:rsid w:val="00EC044B"/>
    <w:rsid w:val="00EC0B04"/>
    <w:rsid w:val="00EC1EBE"/>
    <w:rsid w:val="00EC588C"/>
    <w:rsid w:val="00EC6CBD"/>
    <w:rsid w:val="00EC76F0"/>
    <w:rsid w:val="00EC7F26"/>
    <w:rsid w:val="00EE590D"/>
    <w:rsid w:val="00EE62AC"/>
    <w:rsid w:val="00EE634E"/>
    <w:rsid w:val="00EE675E"/>
    <w:rsid w:val="00EE7724"/>
    <w:rsid w:val="00EE7B30"/>
    <w:rsid w:val="00EF1D98"/>
    <w:rsid w:val="00EF5888"/>
    <w:rsid w:val="00F0229A"/>
    <w:rsid w:val="00F030C2"/>
    <w:rsid w:val="00F05A31"/>
    <w:rsid w:val="00F12ACF"/>
    <w:rsid w:val="00F133C6"/>
    <w:rsid w:val="00F154A1"/>
    <w:rsid w:val="00F16071"/>
    <w:rsid w:val="00F2066A"/>
    <w:rsid w:val="00F2665A"/>
    <w:rsid w:val="00F277CE"/>
    <w:rsid w:val="00F318D2"/>
    <w:rsid w:val="00F35572"/>
    <w:rsid w:val="00F403AE"/>
    <w:rsid w:val="00F412B6"/>
    <w:rsid w:val="00F42055"/>
    <w:rsid w:val="00F43453"/>
    <w:rsid w:val="00F44DD7"/>
    <w:rsid w:val="00F51A7B"/>
    <w:rsid w:val="00F55452"/>
    <w:rsid w:val="00F5669D"/>
    <w:rsid w:val="00F57F08"/>
    <w:rsid w:val="00F61098"/>
    <w:rsid w:val="00F617A3"/>
    <w:rsid w:val="00F63911"/>
    <w:rsid w:val="00F674CC"/>
    <w:rsid w:val="00F676ED"/>
    <w:rsid w:val="00F714E8"/>
    <w:rsid w:val="00F7156A"/>
    <w:rsid w:val="00F716B2"/>
    <w:rsid w:val="00F80AD5"/>
    <w:rsid w:val="00F82E7D"/>
    <w:rsid w:val="00F90A33"/>
    <w:rsid w:val="00F90F73"/>
    <w:rsid w:val="00F90FF1"/>
    <w:rsid w:val="00FA21E3"/>
    <w:rsid w:val="00FA3245"/>
    <w:rsid w:val="00FA37C2"/>
    <w:rsid w:val="00FB2ABC"/>
    <w:rsid w:val="00FB3652"/>
    <w:rsid w:val="00FB455A"/>
    <w:rsid w:val="00FB5962"/>
    <w:rsid w:val="00FB6146"/>
    <w:rsid w:val="00FC3EF6"/>
    <w:rsid w:val="00FC4622"/>
    <w:rsid w:val="00FC471A"/>
    <w:rsid w:val="00FC5C7A"/>
    <w:rsid w:val="00FD19FE"/>
    <w:rsid w:val="00FD1E68"/>
    <w:rsid w:val="00FD4E64"/>
    <w:rsid w:val="00FD69B3"/>
    <w:rsid w:val="00FE1175"/>
    <w:rsid w:val="00FE3D96"/>
    <w:rsid w:val="00FE4B74"/>
    <w:rsid w:val="00FE5AD1"/>
    <w:rsid w:val="00FF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F3"/>
    <w:pPr>
      <w:widowControl w:val="0"/>
      <w:spacing w:line="360" w:lineRule="auto"/>
      <w:ind w:firstLineChars="200" w:firstLine="420"/>
    </w:pPr>
    <w:rPr>
      <w:rFonts w:ascii="Arial" w:hAnsi="Arial"/>
      <w:kern w:val="2"/>
      <w:sz w:val="21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BC6818"/>
    <w:pPr>
      <w:numPr>
        <w:numId w:val="1"/>
      </w:numPr>
      <w:spacing w:line="480" w:lineRule="auto"/>
      <w:ind w:rightChars="100" w:right="100" w:firstLineChars="0" w:firstLine="0"/>
      <w:outlineLvl w:val="0"/>
    </w:pPr>
    <w:rPr>
      <w:b/>
      <w:sz w:val="32"/>
      <w:szCs w:val="7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3173"/>
    <w:pPr>
      <w:keepNext/>
      <w:keepLines/>
      <w:numPr>
        <w:ilvl w:val="1"/>
        <w:numId w:val="1"/>
      </w:numPr>
      <w:spacing w:before="40"/>
      <w:ind w:left="578" w:firstLineChars="0" w:firstLine="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6818"/>
    <w:pPr>
      <w:numPr>
        <w:ilvl w:val="2"/>
        <w:numId w:val="1"/>
      </w:numPr>
      <w:ind w:firstLineChars="0" w:firstLine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610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Times New Roman" w:hAnsi="Times New Roman"/>
      <w:b/>
      <w:bCs/>
      <w:szCs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58A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58A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58A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58A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58A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BC6818"/>
    <w:rPr>
      <w:rFonts w:ascii="Arial" w:hAnsi="Arial"/>
      <w:b/>
      <w:kern w:val="2"/>
      <w:sz w:val="32"/>
      <w:szCs w:val="72"/>
      <w:lang w:val="en-GB"/>
    </w:rPr>
  </w:style>
  <w:style w:type="character" w:customStyle="1" w:styleId="2Char">
    <w:name w:val="标题 2 Char"/>
    <w:basedOn w:val="a0"/>
    <w:link w:val="2"/>
    <w:locked/>
    <w:rsid w:val="005A3173"/>
    <w:rPr>
      <w:rFonts w:ascii="Arial" w:hAnsi="Arial"/>
      <w:b/>
      <w:bCs/>
      <w:kern w:val="2"/>
      <w:sz w:val="28"/>
      <w:szCs w:val="32"/>
      <w:lang w:val="en-GB"/>
    </w:rPr>
  </w:style>
  <w:style w:type="character" w:customStyle="1" w:styleId="3Char">
    <w:name w:val="标题 3 Char"/>
    <w:basedOn w:val="a0"/>
    <w:link w:val="3"/>
    <w:uiPriority w:val="9"/>
    <w:locked/>
    <w:rsid w:val="00BC6818"/>
    <w:rPr>
      <w:rFonts w:ascii="Arial" w:hAnsi="Arial"/>
      <w:b/>
      <w:kern w:val="2"/>
      <w:sz w:val="24"/>
      <w:szCs w:val="24"/>
      <w:lang w:val="en-GB"/>
    </w:rPr>
  </w:style>
  <w:style w:type="character" w:customStyle="1" w:styleId="4Char">
    <w:name w:val="标题 4 Char"/>
    <w:basedOn w:val="a0"/>
    <w:link w:val="4"/>
    <w:uiPriority w:val="9"/>
    <w:locked/>
    <w:rsid w:val="00CB6100"/>
    <w:rPr>
      <w:rFonts w:ascii="Times New Roman" w:hAnsi="Times New Roman"/>
      <w:b/>
      <w:bCs/>
      <w:kern w:val="2"/>
      <w:sz w:val="21"/>
      <w:szCs w:val="21"/>
      <w:lang w:val="en-GB"/>
    </w:rPr>
  </w:style>
  <w:style w:type="paragraph" w:customStyle="1" w:styleId="Default">
    <w:name w:val="Default"/>
    <w:rsid w:val="00560ED7"/>
    <w:pPr>
      <w:widowControl w:val="0"/>
      <w:autoSpaceDE w:val="0"/>
      <w:autoSpaceDN w:val="0"/>
      <w:adjustRightInd w:val="0"/>
    </w:pPr>
    <w:rPr>
      <w:rFonts w:ascii="微软雅黑." w:eastAsia="微软雅黑." w:cs="微软雅黑."/>
      <w:color w:val="000000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D713C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locked/>
    <w:rsid w:val="00D713CC"/>
    <w:rPr>
      <w:rFonts w:ascii="宋体" w:eastAsia="宋体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1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D713CC"/>
    <w:rPr>
      <w:rFonts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13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D713CC"/>
    <w:rPr>
      <w:rFonts w:cs="Times New Roman"/>
      <w:sz w:val="18"/>
      <w:szCs w:val="18"/>
    </w:rPr>
  </w:style>
  <w:style w:type="paragraph" w:styleId="TOC">
    <w:name w:val="TOC Heading"/>
    <w:basedOn w:val="a6"/>
    <w:next w:val="a"/>
    <w:uiPriority w:val="39"/>
    <w:unhideWhenUsed/>
    <w:qFormat/>
    <w:rsid w:val="0011620A"/>
    <w:pPr>
      <w:numPr>
        <w:numId w:val="0"/>
      </w:numPr>
      <w:spacing w:after="120"/>
    </w:pPr>
    <w:rPr>
      <w:sz w:val="72"/>
    </w:rPr>
  </w:style>
  <w:style w:type="paragraph" w:styleId="20">
    <w:name w:val="toc 2"/>
    <w:basedOn w:val="a"/>
    <w:next w:val="a"/>
    <w:autoRedefine/>
    <w:uiPriority w:val="39"/>
    <w:unhideWhenUsed/>
    <w:qFormat/>
    <w:rsid w:val="00E11F35"/>
    <w:pPr>
      <w:tabs>
        <w:tab w:val="left" w:pos="860"/>
        <w:tab w:val="right" w:leader="dot" w:pos="9225"/>
      </w:tabs>
      <w:ind w:left="210" w:firstLine="400"/>
    </w:pPr>
    <w:rPr>
      <w:rFonts w:ascii="Calibri" w:hAnsi="Calibri" w:cs="Calibri"/>
      <w:smallCaps/>
      <w:sz w:val="20"/>
      <w:szCs w:val="20"/>
    </w:rPr>
  </w:style>
  <w:style w:type="character" w:styleId="a7">
    <w:name w:val="Hyperlink"/>
    <w:basedOn w:val="a0"/>
    <w:uiPriority w:val="99"/>
    <w:unhideWhenUsed/>
    <w:rsid w:val="00581179"/>
    <w:rPr>
      <w:rFonts w:cs="Times New Roman"/>
      <w:color w:val="0000FF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F51A7B"/>
    <w:pPr>
      <w:ind w:left="420"/>
    </w:pPr>
    <w:rPr>
      <w:rFonts w:ascii="Calibri" w:hAnsi="Calibri" w:cs="Calibri"/>
      <w:i/>
      <w:iCs/>
      <w:sz w:val="20"/>
      <w:szCs w:val="20"/>
    </w:rPr>
  </w:style>
  <w:style w:type="character" w:styleId="a8">
    <w:name w:val="annotation reference"/>
    <w:basedOn w:val="a0"/>
    <w:uiPriority w:val="99"/>
    <w:rsid w:val="00FA3245"/>
    <w:rPr>
      <w:rFonts w:cs="Times New Roman"/>
      <w:sz w:val="21"/>
    </w:rPr>
  </w:style>
  <w:style w:type="paragraph" w:styleId="a9">
    <w:name w:val="annotation text"/>
    <w:basedOn w:val="a"/>
    <w:link w:val="Char2"/>
    <w:uiPriority w:val="99"/>
    <w:rsid w:val="00FA3245"/>
    <w:rPr>
      <w:rFonts w:ascii="Times New Roman" w:hAnsi="Times New Roman"/>
      <w:szCs w:val="24"/>
    </w:rPr>
  </w:style>
  <w:style w:type="character" w:customStyle="1" w:styleId="Char2">
    <w:name w:val="批注文字 Char"/>
    <w:basedOn w:val="a0"/>
    <w:link w:val="a9"/>
    <w:uiPriority w:val="99"/>
    <w:locked/>
    <w:rsid w:val="00FA3245"/>
    <w:rPr>
      <w:rFonts w:ascii="Times New Roman" w:eastAsia="宋体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FA324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locked/>
    <w:rsid w:val="00FA3245"/>
    <w:rPr>
      <w:rFonts w:cs="Times New Roman"/>
      <w:sz w:val="18"/>
      <w:szCs w:val="18"/>
    </w:rPr>
  </w:style>
  <w:style w:type="paragraph" w:styleId="ab">
    <w:name w:val="Body Text"/>
    <w:basedOn w:val="a"/>
    <w:link w:val="Char4"/>
    <w:uiPriority w:val="99"/>
    <w:rsid w:val="00185F37"/>
    <w:pPr>
      <w:spacing w:after="120"/>
    </w:pPr>
    <w:rPr>
      <w:rFonts w:ascii="Times New Roman" w:hAnsi="Times New Roman"/>
      <w:szCs w:val="24"/>
    </w:rPr>
  </w:style>
  <w:style w:type="character" w:customStyle="1" w:styleId="Char4">
    <w:name w:val="正文文本 Char"/>
    <w:basedOn w:val="a0"/>
    <w:link w:val="ab"/>
    <w:uiPriority w:val="99"/>
    <w:locked/>
    <w:rsid w:val="00185F37"/>
    <w:rPr>
      <w:rFonts w:ascii="Times New Roman" w:hAnsi="Times New Roman" w:cs="Times New Roman"/>
      <w:kern w:val="2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185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locked/>
    <w:rsid w:val="00185F37"/>
    <w:rPr>
      <w:rFonts w:ascii="宋体" w:eastAsia="宋体" w:cs="宋体"/>
      <w:sz w:val="24"/>
      <w:szCs w:val="24"/>
    </w:rPr>
  </w:style>
  <w:style w:type="character" w:customStyle="1" w:styleId="mw-headline">
    <w:name w:val="mw-headline"/>
    <w:basedOn w:val="a0"/>
    <w:rsid w:val="00185F37"/>
    <w:rPr>
      <w:rFonts w:cs="Times New Roman"/>
    </w:rPr>
  </w:style>
  <w:style w:type="character" w:customStyle="1" w:styleId="toctext">
    <w:name w:val="toctext"/>
    <w:basedOn w:val="a0"/>
    <w:rsid w:val="00185F37"/>
    <w:rPr>
      <w:rFonts w:cs="Times New Roman"/>
    </w:rPr>
  </w:style>
  <w:style w:type="character" w:customStyle="1" w:styleId="apple-converted-space">
    <w:name w:val="apple-converted-space"/>
    <w:basedOn w:val="a0"/>
    <w:rsid w:val="00F030C2"/>
    <w:rPr>
      <w:rFonts w:cs="Times New Roman"/>
    </w:rPr>
  </w:style>
  <w:style w:type="table" w:styleId="ac">
    <w:name w:val="Table Grid"/>
    <w:basedOn w:val="a1"/>
    <w:uiPriority w:val="59"/>
    <w:rsid w:val="00781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AB6C42"/>
    <w:rPr>
      <w:color w:val="800080"/>
      <w:u w:val="single"/>
    </w:rPr>
  </w:style>
  <w:style w:type="paragraph" w:styleId="ae">
    <w:name w:val="Normal Indent"/>
    <w:basedOn w:val="a"/>
    <w:rsid w:val="00AB6C42"/>
    <w:rPr>
      <w:rFonts w:ascii="Times New Roman" w:hAnsi="Times New Roman"/>
      <w:szCs w:val="24"/>
    </w:rPr>
  </w:style>
  <w:style w:type="paragraph" w:styleId="af">
    <w:name w:val="annotation subject"/>
    <w:basedOn w:val="a9"/>
    <w:next w:val="a9"/>
    <w:link w:val="Char5"/>
    <w:uiPriority w:val="99"/>
    <w:semiHidden/>
    <w:unhideWhenUsed/>
    <w:rsid w:val="00F716B2"/>
    <w:rPr>
      <w:rFonts w:ascii="Calibri" w:hAnsi="Calibri"/>
      <w:b/>
      <w:bCs/>
      <w:szCs w:val="22"/>
    </w:rPr>
  </w:style>
  <w:style w:type="character" w:customStyle="1" w:styleId="Char5">
    <w:name w:val="批注主题 Char"/>
    <w:basedOn w:val="Char2"/>
    <w:link w:val="af"/>
    <w:uiPriority w:val="99"/>
    <w:semiHidden/>
    <w:rsid w:val="00F716B2"/>
    <w:rPr>
      <w:rFonts w:ascii="Times New Roman" w:eastAsia="宋体" w:hAnsi="Times New Roman" w:cs="Times New Roman"/>
      <w:b/>
      <w:bCs/>
      <w:kern w:val="2"/>
      <w:sz w:val="21"/>
      <w:szCs w:val="22"/>
    </w:rPr>
  </w:style>
  <w:style w:type="paragraph" w:styleId="af0">
    <w:name w:val="Revision"/>
    <w:hidden/>
    <w:uiPriority w:val="99"/>
    <w:semiHidden/>
    <w:rsid w:val="00F716B2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811C1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a6">
    <w:name w:val="Title"/>
    <w:basedOn w:val="1"/>
    <w:next w:val="a"/>
    <w:link w:val="Char6"/>
    <w:uiPriority w:val="10"/>
    <w:qFormat/>
    <w:rsid w:val="005A3173"/>
    <w:pPr>
      <w:jc w:val="center"/>
    </w:pPr>
  </w:style>
  <w:style w:type="character" w:customStyle="1" w:styleId="Char6">
    <w:name w:val="标题 Char"/>
    <w:basedOn w:val="a0"/>
    <w:link w:val="a6"/>
    <w:uiPriority w:val="10"/>
    <w:rsid w:val="005A3173"/>
    <w:rPr>
      <w:rFonts w:ascii="Arial" w:hAnsi="Arial"/>
      <w:b/>
      <w:kern w:val="2"/>
      <w:sz w:val="32"/>
      <w:szCs w:val="72"/>
      <w:lang w:val="en-GB"/>
    </w:rPr>
  </w:style>
  <w:style w:type="paragraph" w:styleId="40">
    <w:name w:val="toc 4"/>
    <w:basedOn w:val="a"/>
    <w:next w:val="a"/>
    <w:autoRedefine/>
    <w:uiPriority w:val="39"/>
    <w:unhideWhenUsed/>
    <w:rsid w:val="005B1B5D"/>
    <w:pPr>
      <w:ind w:left="63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B1B5D"/>
    <w:pPr>
      <w:ind w:left="84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B1B5D"/>
    <w:pPr>
      <w:ind w:left="1050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B1B5D"/>
    <w:pPr>
      <w:ind w:left="1260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5B1B5D"/>
    <w:pPr>
      <w:ind w:left="1470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B1B5D"/>
    <w:pPr>
      <w:ind w:left="1680"/>
    </w:pPr>
    <w:rPr>
      <w:rFonts w:ascii="Calibri" w:hAnsi="Calibri" w:cs="Calibri"/>
      <w:sz w:val="18"/>
      <w:szCs w:val="18"/>
    </w:rPr>
  </w:style>
  <w:style w:type="paragraph" w:styleId="af1">
    <w:name w:val="List Paragraph"/>
    <w:basedOn w:val="a"/>
    <w:uiPriority w:val="34"/>
    <w:qFormat/>
    <w:rsid w:val="00953DC3"/>
  </w:style>
  <w:style w:type="paragraph" w:customStyle="1" w:styleId="af2">
    <w:name w:val="代码"/>
    <w:link w:val="Char7"/>
    <w:qFormat/>
    <w:rsid w:val="00B5385D"/>
    <w:pPr>
      <w:widowControl w:val="0"/>
      <w:shd w:val="clear" w:color="auto" w:fill="D9D9D9"/>
      <w:jc w:val="both"/>
    </w:pPr>
    <w:rPr>
      <w:rFonts w:ascii="Courier New" w:hAnsi="Courier New"/>
      <w:iCs/>
      <w:color w:val="0070C0"/>
      <w:kern w:val="2"/>
      <w:sz w:val="21"/>
      <w:szCs w:val="24"/>
      <w:shd w:val="pct15" w:color="auto" w:fill="FFFFFF"/>
    </w:rPr>
  </w:style>
  <w:style w:type="character" w:customStyle="1" w:styleId="Char7">
    <w:name w:val="代码 Char"/>
    <w:link w:val="af2"/>
    <w:rsid w:val="00B5385D"/>
    <w:rPr>
      <w:rFonts w:ascii="Courier New" w:hAnsi="Courier New"/>
      <w:iCs/>
      <w:color w:val="0070C0"/>
      <w:kern w:val="2"/>
      <w:sz w:val="21"/>
      <w:szCs w:val="24"/>
      <w:shd w:val="clear" w:color="auto" w:fill="D9D9D9"/>
      <w:lang w:bidi="ar-SA"/>
    </w:rPr>
  </w:style>
  <w:style w:type="paragraph" w:styleId="af3">
    <w:name w:val="Quote"/>
    <w:basedOn w:val="a"/>
    <w:next w:val="a"/>
    <w:link w:val="Char8"/>
    <w:uiPriority w:val="29"/>
    <w:qFormat/>
    <w:rsid w:val="00B5385D"/>
    <w:rPr>
      <w:i/>
      <w:iCs/>
      <w:color w:val="000000"/>
    </w:rPr>
  </w:style>
  <w:style w:type="character" w:customStyle="1" w:styleId="Char8">
    <w:name w:val="引用 Char"/>
    <w:basedOn w:val="a0"/>
    <w:link w:val="af3"/>
    <w:uiPriority w:val="29"/>
    <w:rsid w:val="00B5385D"/>
    <w:rPr>
      <w:rFonts w:ascii="Arial" w:eastAsia="微软雅黑" w:hAnsi="Arial"/>
      <w:i/>
      <w:iCs/>
      <w:color w:val="000000"/>
      <w:kern w:val="2"/>
      <w:sz w:val="21"/>
      <w:szCs w:val="22"/>
    </w:rPr>
  </w:style>
  <w:style w:type="character" w:styleId="af4">
    <w:name w:val="Placeholder Text"/>
    <w:basedOn w:val="a0"/>
    <w:uiPriority w:val="99"/>
    <w:semiHidden/>
    <w:rsid w:val="00937E4A"/>
    <w:rPr>
      <w:color w:val="808080"/>
    </w:rPr>
  </w:style>
  <w:style w:type="character" w:customStyle="1" w:styleId="5Char">
    <w:name w:val="标题 5 Char"/>
    <w:basedOn w:val="a0"/>
    <w:link w:val="5"/>
    <w:uiPriority w:val="9"/>
    <w:semiHidden/>
    <w:rsid w:val="002258AA"/>
    <w:rPr>
      <w:rFonts w:ascii="Arial" w:hAnsi="Arial"/>
      <w:b/>
      <w:bCs/>
      <w:kern w:val="2"/>
      <w:sz w:val="28"/>
      <w:szCs w:val="28"/>
      <w:lang w:val="en-GB"/>
    </w:rPr>
  </w:style>
  <w:style w:type="character" w:customStyle="1" w:styleId="6Char">
    <w:name w:val="标题 6 Char"/>
    <w:basedOn w:val="a0"/>
    <w:link w:val="6"/>
    <w:uiPriority w:val="9"/>
    <w:semiHidden/>
    <w:rsid w:val="002258AA"/>
    <w:rPr>
      <w:rFonts w:ascii="Cambria" w:hAnsi="Cambria"/>
      <w:b/>
      <w:bCs/>
      <w:kern w:val="2"/>
      <w:sz w:val="24"/>
      <w:szCs w:val="24"/>
      <w:lang w:val="en-GB"/>
    </w:rPr>
  </w:style>
  <w:style w:type="character" w:customStyle="1" w:styleId="7Char">
    <w:name w:val="标题 7 Char"/>
    <w:basedOn w:val="a0"/>
    <w:link w:val="7"/>
    <w:uiPriority w:val="9"/>
    <w:semiHidden/>
    <w:rsid w:val="002258AA"/>
    <w:rPr>
      <w:rFonts w:ascii="Arial" w:hAnsi="Arial"/>
      <w:b/>
      <w:bCs/>
      <w:kern w:val="2"/>
      <w:sz w:val="24"/>
      <w:szCs w:val="24"/>
      <w:lang w:val="en-GB"/>
    </w:rPr>
  </w:style>
  <w:style w:type="character" w:customStyle="1" w:styleId="8Char">
    <w:name w:val="标题 8 Char"/>
    <w:basedOn w:val="a0"/>
    <w:link w:val="8"/>
    <w:uiPriority w:val="9"/>
    <w:semiHidden/>
    <w:rsid w:val="002258AA"/>
    <w:rPr>
      <w:rFonts w:ascii="Cambria" w:hAnsi="Cambria"/>
      <w:kern w:val="2"/>
      <w:sz w:val="24"/>
      <w:szCs w:val="24"/>
      <w:lang w:val="en-GB"/>
    </w:rPr>
  </w:style>
  <w:style w:type="character" w:customStyle="1" w:styleId="9Char">
    <w:name w:val="标题 9 Char"/>
    <w:basedOn w:val="a0"/>
    <w:link w:val="9"/>
    <w:uiPriority w:val="9"/>
    <w:semiHidden/>
    <w:rsid w:val="002258AA"/>
    <w:rPr>
      <w:rFonts w:ascii="Cambria" w:hAnsi="Cambria"/>
      <w:kern w:val="2"/>
      <w:sz w:val="21"/>
      <w:szCs w:val="21"/>
      <w:lang w:val="en-GB"/>
    </w:rPr>
  </w:style>
  <w:style w:type="paragraph" w:customStyle="1" w:styleId="af5">
    <w:name w:val="编写建议"/>
    <w:basedOn w:val="a"/>
    <w:next w:val="ab"/>
    <w:rsid w:val="00B21CF3"/>
    <w:pPr>
      <w:autoSpaceDE w:val="0"/>
      <w:autoSpaceDN w:val="0"/>
      <w:adjustRightInd w:val="0"/>
      <w:spacing w:line="240" w:lineRule="auto"/>
    </w:pPr>
    <w:rPr>
      <w:rFonts w:cs="宋体"/>
      <w:i/>
      <w:iCs/>
      <w:color w:val="0000FF"/>
      <w:kern w:val="0"/>
      <w:szCs w:val="24"/>
    </w:rPr>
  </w:style>
  <w:style w:type="character" w:styleId="HTML0">
    <w:name w:val="HTML Code"/>
    <w:uiPriority w:val="99"/>
    <w:semiHidden/>
    <w:unhideWhenUsed/>
    <w:rsid w:val="00B21CF3"/>
    <w:rPr>
      <w:rFonts w:ascii="宋体" w:eastAsia="宋体" w:hAnsi="宋体" w:cs="宋体"/>
      <w:sz w:val="24"/>
      <w:szCs w:val="24"/>
    </w:rPr>
  </w:style>
  <w:style w:type="character" w:customStyle="1" w:styleId="case-intro">
    <w:name w:val="case-intro"/>
    <w:basedOn w:val="a0"/>
    <w:rsid w:val="00DF65E2"/>
  </w:style>
  <w:style w:type="paragraph" w:styleId="af6">
    <w:name w:val="Subtitle"/>
    <w:basedOn w:val="TOC"/>
    <w:next w:val="a"/>
    <w:link w:val="Char9"/>
    <w:uiPriority w:val="11"/>
    <w:qFormat/>
    <w:rsid w:val="000C56AE"/>
    <w:pPr>
      <w:ind w:right="210"/>
    </w:pPr>
    <w:rPr>
      <w:sz w:val="32"/>
      <w:szCs w:val="32"/>
    </w:rPr>
  </w:style>
  <w:style w:type="character" w:customStyle="1" w:styleId="Char9">
    <w:name w:val="副标题 Char"/>
    <w:basedOn w:val="a0"/>
    <w:link w:val="af6"/>
    <w:uiPriority w:val="11"/>
    <w:rsid w:val="000C56AE"/>
    <w:rPr>
      <w:rFonts w:ascii="Times New Roman" w:hAnsi="Times New Roman"/>
      <w:b/>
      <w:kern w:val="2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dev_support@baidu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0334;&#24230;_xx_SDK_&#29256;&#26412;&#35828;&#26126;_V2.0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8A2479-7684-4C2C-B008-9C8B378C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百度_xx_SDK_版本说明_V2.0.dot</Template>
  <TotalTime>81</TotalTime>
  <Pages>11</Pages>
  <Words>1349</Words>
  <Characters>7694</Characters>
  <Application>Microsoft Office Word</Application>
  <DocSecurity>0</DocSecurity>
  <Lines>64</Lines>
  <Paragraphs>18</Paragraphs>
  <ScaleCrop>false</ScaleCrop>
  <Company>Lenovo</Company>
  <LinksUpToDate>false</LinksUpToDate>
  <CharactersWithSpaces>9025</CharactersWithSpaces>
  <SharedDoc>false</SharedDoc>
  <HLinks>
    <vt:vector size="66" baseType="variant">
      <vt:variant>
        <vt:i4>1572867</vt:i4>
      </vt:variant>
      <vt:variant>
        <vt:i4>66</vt:i4>
      </vt:variant>
      <vt:variant>
        <vt:i4>0</vt:i4>
      </vt:variant>
      <vt:variant>
        <vt:i4>5</vt:i4>
      </vt:variant>
      <vt:variant>
        <vt:lpwstr>mailto:dev_support@baidu.com</vt:lpwstr>
      </vt:variant>
      <vt:variant>
        <vt:lpwstr/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_Toc341667079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_Toc341667078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_Toc341667077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_Toc341667076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_Toc341667075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_Toc341667074</vt:lpwstr>
      </vt:variant>
      <vt:variant>
        <vt:i4>1376308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_Toc341667073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_Toc341667072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_Toc341667071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_Toc341667070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百度xx SDK用户手册</dc:title>
  <dc:creator>zengxinxin</dc:creator>
  <cp:lastModifiedBy>yeyun</cp:lastModifiedBy>
  <cp:revision>64</cp:revision>
  <cp:lastPrinted>2012-11-25T12:48:00Z</cp:lastPrinted>
  <dcterms:created xsi:type="dcterms:W3CDTF">2013-10-30T06:45:00Z</dcterms:created>
  <dcterms:modified xsi:type="dcterms:W3CDTF">2014-01-22T09:27:00Z</dcterms:modified>
</cp:coreProperties>
</file>